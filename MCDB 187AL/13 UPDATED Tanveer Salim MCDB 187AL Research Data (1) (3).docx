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E40F7F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E40F7F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E40F7F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11148E" w:rsidP="006910BD">
      <w:pPr>
        <w:rPr>
          <w:rFonts w:ascii="Comic Sans MS" w:hAnsi="Comic Sans MS" w:cs="Times New Roman"/>
          <w:sz w:val="72"/>
          <w:szCs w:val="72"/>
        </w:rPr>
      </w:pPr>
      <w:r w:rsidRPr="0011148E"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 wp14:anchorId="2E81BB6C" wp14:editId="109B2815">
            <wp:extent cx="5943600" cy="1567180"/>
            <wp:effectExtent l="0" t="0" r="0" b="0"/>
            <wp:docPr id="9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7C3DB2">
        <w:rPr>
          <w:rFonts w:ascii="Comic Sans MS" w:hAnsi="Comic Sans MS" w:cs="Times New Roman"/>
          <w:sz w:val="72"/>
          <w:szCs w:val="72"/>
        </w:rPr>
        <w:t>: Ignore This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2985738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C6" w:rsidRDefault="005E47C6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 w:rsidRPr="005E47C6"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 wp14:anchorId="04B54126" wp14:editId="7A4688C5">
            <wp:extent cx="5943600" cy="1484630"/>
            <wp:effectExtent l="0" t="0" r="0" b="1270"/>
            <wp:docPr id="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 w:rsidRPr="00A73828"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002915"/>
            <wp:effectExtent l="19050" t="0" r="0" b="0"/>
            <wp:docPr id="8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678" w:rsidRDefault="00B3367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5D57979" wp14:editId="384D6A4B">
            <wp:extent cx="5943600" cy="21856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DDB" w:rsidRDefault="00673DDB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4C8F0F9D" wp14:editId="2DA9506A">
            <wp:extent cx="5943600" cy="30010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6" w:rsidRDefault="00D90DD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38CFD9D2" wp14:editId="2E252D42">
            <wp:extent cx="5943600" cy="22066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</w:t>
      </w:r>
      <w:bookmarkStart w:id="1" w:name="_GoBack"/>
      <w:bookmarkEnd w:id="1"/>
      <w:r w:rsidRPr="00DC77FE">
        <w:rPr>
          <w:rFonts w:ascii="Times New Roman" w:hAnsi="Times New Roman" w:cs="Times New Roman"/>
          <w:sz w:val="24"/>
          <w:szCs w:val="24"/>
        </w:rPr>
        <w:t>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B4" w:rsidRDefault="00CB66B4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7C4EAFB1" wp14:editId="081B3788">
            <wp:extent cx="5943600" cy="14065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B" w:rsidRDefault="00B068A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A444789" wp14:editId="752179C7">
            <wp:extent cx="5943600" cy="81114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C7" w:rsidRPr="00A5759C" w:rsidRDefault="001107C7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1C238E6F" wp14:editId="26DD2499">
            <wp:extent cx="5943600" cy="1036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07C7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82618"/>
    <w:rsid w:val="0009252B"/>
    <w:rsid w:val="000B38A8"/>
    <w:rsid w:val="001034B4"/>
    <w:rsid w:val="001107C7"/>
    <w:rsid w:val="0011148E"/>
    <w:rsid w:val="00113F27"/>
    <w:rsid w:val="001235F5"/>
    <w:rsid w:val="001256F1"/>
    <w:rsid w:val="00192475"/>
    <w:rsid w:val="001935DE"/>
    <w:rsid w:val="001B4C47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6469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5E47C6"/>
    <w:rsid w:val="00645527"/>
    <w:rsid w:val="00646132"/>
    <w:rsid w:val="00673DDB"/>
    <w:rsid w:val="006910BD"/>
    <w:rsid w:val="006A3B52"/>
    <w:rsid w:val="006F0112"/>
    <w:rsid w:val="006F3D6F"/>
    <w:rsid w:val="00702EA8"/>
    <w:rsid w:val="007219B6"/>
    <w:rsid w:val="00732F5F"/>
    <w:rsid w:val="00733359"/>
    <w:rsid w:val="00737195"/>
    <w:rsid w:val="007677D8"/>
    <w:rsid w:val="007C0B18"/>
    <w:rsid w:val="007C3DB2"/>
    <w:rsid w:val="008028FD"/>
    <w:rsid w:val="0080553B"/>
    <w:rsid w:val="00816DA1"/>
    <w:rsid w:val="00825992"/>
    <w:rsid w:val="00845565"/>
    <w:rsid w:val="00865FFD"/>
    <w:rsid w:val="008720E4"/>
    <w:rsid w:val="00890C37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3828"/>
    <w:rsid w:val="00A74819"/>
    <w:rsid w:val="00A859B8"/>
    <w:rsid w:val="00AD45CB"/>
    <w:rsid w:val="00AE4ECC"/>
    <w:rsid w:val="00AE7B4F"/>
    <w:rsid w:val="00AF05DB"/>
    <w:rsid w:val="00AF6926"/>
    <w:rsid w:val="00B068AB"/>
    <w:rsid w:val="00B2167D"/>
    <w:rsid w:val="00B33678"/>
    <w:rsid w:val="00B542BC"/>
    <w:rsid w:val="00B952EE"/>
    <w:rsid w:val="00BB1659"/>
    <w:rsid w:val="00C07014"/>
    <w:rsid w:val="00C16619"/>
    <w:rsid w:val="00C2667A"/>
    <w:rsid w:val="00C3123A"/>
    <w:rsid w:val="00CA6002"/>
    <w:rsid w:val="00CA6220"/>
    <w:rsid w:val="00CB66B4"/>
    <w:rsid w:val="00CC3BF5"/>
    <w:rsid w:val="00CF1169"/>
    <w:rsid w:val="00CF2F4A"/>
    <w:rsid w:val="00D01AE4"/>
    <w:rsid w:val="00D1021E"/>
    <w:rsid w:val="00D3215B"/>
    <w:rsid w:val="00D339C4"/>
    <w:rsid w:val="00D34322"/>
    <w:rsid w:val="00D35295"/>
    <w:rsid w:val="00D620E2"/>
    <w:rsid w:val="00D75B8F"/>
    <w:rsid w:val="00D90DD6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841E6"/>
    <w:rsid w:val="00E90113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F18EB"/>
  <w15:docId w15:val="{134F2AF6-342E-44E1-838E-E0FC213CA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s://www.ncbi.nlm.nih.gov/ipg/XP_021653076.1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hyperlink" Target="https://www.ncbi.nlm.nih.gov/protein/XP_021653076.1?report=genpept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0FB56A-2B17-4B14-AAF2-D650CE7D5B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E770F3AF</Template>
  <TotalTime>0</TotalTime>
  <Pages>74</Pages>
  <Words>2087</Words>
  <Characters>11901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tsalim001</dc:creator>
  <cp:lastModifiedBy>tsalim001</cp:lastModifiedBy>
  <cp:revision>2</cp:revision>
  <dcterms:created xsi:type="dcterms:W3CDTF">2018-05-30T16:49:00Z</dcterms:created>
  <dcterms:modified xsi:type="dcterms:W3CDTF">2018-05-30T16:49:00Z</dcterms:modified>
</cp:coreProperties>
</file>