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16" w:rsidRDefault="00523C51">
      <w:r>
        <w:t>Research data:</w:t>
      </w:r>
    </w:p>
    <w:p w:rsidR="00523C51" w:rsidRDefault="00523C51" w:rsidP="00523C51">
      <w:r>
        <w:t>Finding homologs between sequences for chr8 700,001</w:t>
      </w:r>
      <w:proofErr w:type="gramStart"/>
      <w:r>
        <w:t>..795,000</w:t>
      </w:r>
      <w:proofErr w:type="gramEnd"/>
    </w:p>
    <w:p w:rsidR="00523C51" w:rsidRDefault="00523C51" w:rsidP="00523C51">
      <w:r>
        <w:t xml:space="preserve">Chr8 sequence Annotations </w:t>
      </w:r>
    </w:p>
    <w:p w:rsidR="00F34CEA" w:rsidRPr="00F34CEA" w:rsidRDefault="00F34CEA" w:rsidP="00523C51">
      <w:pPr>
        <w:rPr>
          <w:sz w:val="44"/>
          <w:szCs w:val="44"/>
        </w:rPr>
      </w:pPr>
      <w:r>
        <w:rPr>
          <w:sz w:val="44"/>
          <w:szCs w:val="44"/>
        </w:rPr>
        <w:t>PASTE CODING REGION HERE:</w:t>
      </w:r>
    </w:p>
    <w:p w:rsidR="00250E6D" w:rsidRDefault="00523C51" w:rsidP="00523C51">
      <w:r>
        <w:rPr>
          <w:noProof/>
        </w:rPr>
        <w:drawing>
          <wp:inline distT="0" distB="0" distL="0" distR="0" wp14:anchorId="53A5E904" wp14:editId="71A69CF4">
            <wp:extent cx="38004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EA">
        <w:t xml:space="preserve">      </w:t>
      </w:r>
    </w:p>
    <w:p w:rsidR="00865FFD" w:rsidRDefault="00F34CEA" w:rsidP="00523C51">
      <w:r>
        <w:t xml:space="preserve"> </w:t>
      </w:r>
      <w:r w:rsidR="00865FFD">
        <w:t xml:space="preserve">Peptide Sequences being </w:t>
      </w:r>
      <w:proofErr w:type="gramStart"/>
      <w:r w:rsidR="00865FFD">
        <w:t>Compared</w:t>
      </w:r>
      <w:proofErr w:type="gramEnd"/>
      <w:r w:rsidR="00865FFD">
        <w:t>:</w:t>
      </w:r>
    </w:p>
    <w:p w:rsidR="00D01AE4" w:rsidRDefault="00D01AE4" w:rsidP="00D01AE4">
      <w:r>
        <w:t>&gt;bf188fb9-3064-46b8-b71d-0d255aacfb81 (</w:t>
      </w:r>
      <w:proofErr w:type="spellStart"/>
      <w:r>
        <w:t>sequence</w:t>
      </w:r>
      <w:proofErr w:type="gramStart"/>
      <w:r>
        <w:t>:mRNA</w:t>
      </w:r>
      <w:proofErr w:type="spellEnd"/>
      <w:proofErr w:type="gramEnd"/>
      <w:r>
        <w:t>) 316 residues [chr8:49455025-49458016 - strand] [peptide]</w:t>
      </w:r>
    </w:p>
    <w:p w:rsidR="00D01AE4" w:rsidRDefault="00D01AE4" w:rsidP="00D01AE4">
      <w:r>
        <w:t>MGRAPCCDKKGLKKGPWTPEEDQILVDFIKKNGGHGSWRSLPKLAGLLRCGKSCRLRWTNYLRPDIKRGP</w:t>
      </w:r>
    </w:p>
    <w:p w:rsidR="00D01AE4" w:rsidRDefault="00D01AE4" w:rsidP="00D01AE4">
      <w:r>
        <w:t>FTQEEEKLVIQLHGILGNRWATIASQLPGRTDNEIKNLWNTHLKKRLMGMGLDPQTHELISSCSTTVKAP</w:t>
      </w:r>
    </w:p>
    <w:p w:rsidR="00D01AE4" w:rsidRDefault="00D01AE4" w:rsidP="00D01AE4">
      <w:r>
        <w:t>ASPITRHMAQWESARLEAEARLSRESSLFNPIPLGKTDSDYFLRIWNSEIGESFRKFNREDKTACQSPVS</w:t>
      </w:r>
    </w:p>
    <w:p w:rsidR="00D01AE4" w:rsidRDefault="00D01AE4" w:rsidP="00D01AE4">
      <w:r>
        <w:t>QASSSTKCGSISAITTEISPILLGSSIAGSNQNEDNECKSCKSYPEEMMVGYDTSSSDELEDSSDSALQM</w:t>
      </w:r>
    </w:p>
    <w:p w:rsidR="00D01AE4" w:rsidRDefault="00D01AE4" w:rsidP="00D01AE4">
      <w:r>
        <w:t>LLDFPINNDMSFLEEDIDKYSTPSAMLTENSFICPL</w:t>
      </w:r>
    </w:p>
    <w:p w:rsidR="00D01AE4" w:rsidRDefault="00D01AE4" w:rsidP="00D01AE4">
      <w:bookmarkStart w:id="0" w:name="_GoBack"/>
      <w:bookmarkEnd w:id="0"/>
      <w:r>
        <w:t>-----------------------------------------------------------------------------------------------------------------------------------</w:t>
      </w:r>
    </w:p>
    <w:p w:rsidR="00865FFD" w:rsidRPr="00D01AE4" w:rsidRDefault="00865FFD" w:rsidP="00865FFD">
      <w:pPr>
        <w:rPr>
          <w:color w:val="FFFFFF" w:themeColor="background1"/>
        </w:rPr>
      </w:pPr>
      <w:r w:rsidRPr="00D01AE4">
        <w:rPr>
          <w:color w:val="FFFFFF" w:themeColor="background1"/>
        </w:rPr>
        <w:t>&gt;XP_023885896.1 casein kinase 1-like protein HD16 [</w:t>
      </w:r>
      <w:proofErr w:type="spellStart"/>
      <w:r w:rsidRPr="00D01AE4">
        <w:rPr>
          <w:color w:val="FFFFFF" w:themeColor="background1"/>
        </w:rPr>
        <w:t>Quercus</w:t>
      </w:r>
      <w:proofErr w:type="spellEnd"/>
      <w:r w:rsidRPr="00D01AE4">
        <w:rPr>
          <w:color w:val="FFFFFF" w:themeColor="background1"/>
        </w:rPr>
        <w:t xml:space="preserve"> </w:t>
      </w:r>
      <w:proofErr w:type="spellStart"/>
      <w:r w:rsidRPr="00D01AE4">
        <w:rPr>
          <w:color w:val="FFFFFF" w:themeColor="background1"/>
        </w:rPr>
        <w:t>suber</w:t>
      </w:r>
      <w:proofErr w:type="spellEnd"/>
      <w:r w:rsidRPr="00D01AE4">
        <w:rPr>
          <w:color w:val="FFFFFF" w:themeColor="background1"/>
        </w:rPr>
        <w:t>]</w:t>
      </w:r>
    </w:p>
    <w:p w:rsidR="00865FFD" w:rsidRPr="00D01AE4" w:rsidRDefault="00865FFD" w:rsidP="00865FFD">
      <w:pPr>
        <w:rPr>
          <w:color w:val="FFFFFF" w:themeColor="background1"/>
        </w:rPr>
      </w:pPr>
      <w:r w:rsidRPr="00D01AE4">
        <w:rPr>
          <w:color w:val="FFFFFF" w:themeColor="background1"/>
        </w:rPr>
        <w:t>MPELRSGARRSKRVDDLYPAPQPIDQGDNWLLPAQNRTRRRAAGRGRAGGNAALAKGPSPAVLTRPTAAA</w:t>
      </w:r>
    </w:p>
    <w:p w:rsidR="00865FFD" w:rsidRPr="00D01AE4" w:rsidRDefault="00865FFD" w:rsidP="00865FFD">
      <w:pPr>
        <w:rPr>
          <w:color w:val="FFFFFF" w:themeColor="background1"/>
        </w:rPr>
      </w:pPr>
      <w:r w:rsidRPr="00D01AE4">
        <w:rPr>
          <w:color w:val="FFFFFF" w:themeColor="background1"/>
        </w:rPr>
        <w:t>RGRGIRLIDLDPEPCEVLPEAVALGAAEPLYNQVEVVADIDIGMEGGSADKVMGVEEEASTTPVPERVKV</w:t>
      </w:r>
    </w:p>
    <w:p w:rsidR="00865FFD" w:rsidRPr="00D01AE4" w:rsidRDefault="00865FFD" w:rsidP="00865FFD">
      <w:pPr>
        <w:rPr>
          <w:color w:val="FFFFFF" w:themeColor="background1"/>
        </w:rPr>
      </w:pPr>
      <w:r w:rsidRPr="00D01AE4">
        <w:rPr>
          <w:color w:val="FFFFFF" w:themeColor="background1"/>
        </w:rPr>
        <w:t>GNSPVYKIERKLGKGGFGQVYVGRRVSGGTDADVTEVALKFEHRNSKGCNYGPPYEWQVYNTLNGCYGIP</w:t>
      </w:r>
    </w:p>
    <w:p w:rsidR="00865FFD" w:rsidRPr="00D01AE4" w:rsidRDefault="00865FFD" w:rsidP="00865FFD">
      <w:pPr>
        <w:rPr>
          <w:color w:val="FFFFFF" w:themeColor="background1"/>
        </w:rPr>
      </w:pPr>
      <w:r w:rsidRPr="00D01AE4">
        <w:rPr>
          <w:color w:val="FFFFFF" w:themeColor="background1"/>
        </w:rPr>
        <w:t>WVHYKGRQGDFYILVMDILGPSLWDVWNSFGQSMSPNMAACIAVEAISILEKLHLKGFVHGDVKPENFLL</w:t>
      </w:r>
    </w:p>
    <w:p w:rsidR="00865FFD" w:rsidRPr="00D01AE4" w:rsidRDefault="00865FFD" w:rsidP="00865FFD">
      <w:pPr>
        <w:rPr>
          <w:color w:val="FFFFFF" w:themeColor="background1"/>
        </w:rPr>
      </w:pPr>
      <w:r w:rsidRPr="00D01AE4">
        <w:rPr>
          <w:color w:val="FFFFFF" w:themeColor="background1"/>
        </w:rPr>
        <w:t>GQPGTPDEKKLYLIDLGLASRWKDASSGQHVEYDQRPDIFRGTIRYASVHAHLGRTGSRRDDLESLAYTL</w:t>
      </w:r>
    </w:p>
    <w:p w:rsidR="00865FFD" w:rsidRPr="00D01AE4" w:rsidRDefault="00865FFD" w:rsidP="00865FFD">
      <w:pPr>
        <w:rPr>
          <w:color w:val="FFFFFF" w:themeColor="background1"/>
        </w:rPr>
      </w:pPr>
      <w:r w:rsidRPr="00D01AE4">
        <w:rPr>
          <w:color w:val="FFFFFF" w:themeColor="background1"/>
        </w:rPr>
        <w:t>IFLIRGRLPWQGYQGDNKSFLVCKKKMATSPELMCCFCPPPFKQFLEAVTNMKFDEEPNYSKLISFFESL</w:t>
      </w:r>
    </w:p>
    <w:p w:rsidR="00865FFD" w:rsidRPr="00D01AE4" w:rsidRDefault="00865FFD" w:rsidP="00865FFD">
      <w:pPr>
        <w:rPr>
          <w:color w:val="FFFFFF" w:themeColor="background1"/>
        </w:rPr>
      </w:pPr>
      <w:r w:rsidRPr="00D01AE4">
        <w:rPr>
          <w:color w:val="FFFFFF" w:themeColor="background1"/>
        </w:rPr>
        <w:t>IEPCTPLRPIRIDGALKVGQKRARLLINLEEDEQPKKKVRLGSPATQWISVYNARRPMKQRYHYNVADTR</w:t>
      </w:r>
    </w:p>
    <w:p w:rsidR="00865FFD" w:rsidRPr="00D01AE4" w:rsidRDefault="00865FFD" w:rsidP="00865FFD">
      <w:pPr>
        <w:rPr>
          <w:color w:val="FFFFFF" w:themeColor="background1"/>
        </w:rPr>
      </w:pPr>
      <w:r w:rsidRPr="00D01AE4">
        <w:rPr>
          <w:color w:val="FFFFFF" w:themeColor="background1"/>
        </w:rPr>
        <w:t>LHQHVDKGNEDGLYISCVASATNLWALIMDAGTGFSSQVYELSAVFLHKDWIMEQWEKNFYISSIAGAAN</w:t>
      </w:r>
    </w:p>
    <w:p w:rsidR="00865FFD" w:rsidRPr="00D01AE4" w:rsidRDefault="00865FFD" w:rsidP="00865FFD">
      <w:pPr>
        <w:rPr>
          <w:color w:val="FFFFFF" w:themeColor="background1"/>
        </w:rPr>
      </w:pPr>
      <w:r w:rsidRPr="00D01AE4">
        <w:rPr>
          <w:color w:val="FFFFFF" w:themeColor="background1"/>
        </w:rPr>
        <w:t>GSSLVVMSKGTPYTQQSYKVSESFPFKWINKKWKEGFHVTSMTTAGSRWGVVMSRNAGYSDQVVELDFLY</w:t>
      </w:r>
    </w:p>
    <w:p w:rsidR="00865FFD" w:rsidRPr="00D01AE4" w:rsidRDefault="00865FFD" w:rsidP="00865FFD">
      <w:pPr>
        <w:rPr>
          <w:color w:val="FFFFFF" w:themeColor="background1"/>
        </w:rPr>
      </w:pPr>
      <w:r w:rsidRPr="00D01AE4">
        <w:rPr>
          <w:color w:val="FFFFFF" w:themeColor="background1"/>
        </w:rPr>
        <w:t>PSEGIHRRWESGYRITSMAATADQGAFILSIPKRKTMDETQETLRTSAFPSTHVKEKWSKNLYIASICYG</w:t>
      </w:r>
    </w:p>
    <w:p w:rsidR="00865FFD" w:rsidRPr="00D01AE4" w:rsidRDefault="00865FFD" w:rsidP="00865FFD">
      <w:pPr>
        <w:rPr>
          <w:color w:val="FFFFFF" w:themeColor="background1"/>
        </w:rPr>
      </w:pPr>
      <w:r w:rsidRPr="00D01AE4">
        <w:rPr>
          <w:color w:val="FFFFFF" w:themeColor="background1"/>
        </w:rPr>
        <w:t>RTVC</w:t>
      </w:r>
    </w:p>
    <w:sectPr w:rsidR="00865FFD" w:rsidRPr="00D0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51"/>
    <w:rsid w:val="00250E6D"/>
    <w:rsid w:val="00523C51"/>
    <w:rsid w:val="00865FFD"/>
    <w:rsid w:val="00D01AE4"/>
    <w:rsid w:val="00E36916"/>
    <w:rsid w:val="00F01E7F"/>
    <w:rsid w:val="00F3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27A9"/>
  <w15:chartTrackingRefBased/>
  <w15:docId w15:val="{AA5C6E71-4BD2-428F-AF2C-2C0BE2DD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209A3DB</Template>
  <TotalTime>20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tsalim001</dc:creator>
  <cp:keywords/>
  <dc:description/>
  <cp:lastModifiedBy>tsalim001</cp:lastModifiedBy>
  <cp:revision>5</cp:revision>
  <dcterms:created xsi:type="dcterms:W3CDTF">2018-04-13T18:14:00Z</dcterms:created>
  <dcterms:modified xsi:type="dcterms:W3CDTF">2018-04-13T19:08:00Z</dcterms:modified>
</cp:coreProperties>
</file>