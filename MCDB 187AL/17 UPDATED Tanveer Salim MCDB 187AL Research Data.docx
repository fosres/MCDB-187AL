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C120C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C120C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C120C8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E" w:rsidRDefault="00124DFE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374A7D68" wp14:editId="08EE9A7D">
            <wp:extent cx="5943600" cy="6130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72" w:rsidRDefault="00D04C72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4B6E9107" wp14:editId="07376832">
            <wp:extent cx="5943600" cy="56089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8" w:rsidRDefault="001B6638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6157B086" wp14:editId="56340EF8">
            <wp:extent cx="5943600" cy="2118360"/>
            <wp:effectExtent l="0" t="0" r="0" b="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7C3DB2">
        <w:rPr>
          <w:rFonts w:ascii="Comic Sans MS" w:hAnsi="Comic Sans MS" w:cs="Times New Roman"/>
          <w:sz w:val="72"/>
          <w:szCs w:val="72"/>
        </w:rPr>
        <w:t>: Ignore This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49625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06-07 22.03.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679005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06-07 22.05.0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06" w:rsidRDefault="0015680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156806" w:rsidRDefault="0015680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337B2A3F" wp14:editId="7B30FBEE">
            <wp:extent cx="5943600" cy="2131695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C8" w:rsidRDefault="00DB1DB1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60DC467F" wp14:editId="31FF32BF">
            <wp:extent cx="5943600" cy="28340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D5" w:rsidRDefault="00FA2FD5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788125E3" wp14:editId="4DF61AA9">
            <wp:extent cx="5943600" cy="63303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FA2FD5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15CEEDDC" wp14:editId="523AB233">
            <wp:extent cx="5943600" cy="69691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96"/>
          <w:szCs w:val="96"/>
        </w:rPr>
        <w:br/>
      </w:r>
      <w:r w:rsidR="00DC77FE"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30CF4C88" wp14:editId="7778C5F3">
            <wp:extent cx="5943600" cy="7126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5518A23A" wp14:editId="2F65ED54">
            <wp:extent cx="5943600" cy="71278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E07CAC" w:rsidRPr="00A5759C" w:rsidRDefault="00E07CAC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44E0E657" wp14:editId="3713100E">
            <wp:extent cx="5943600" cy="245110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07CAC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4DFE"/>
    <w:rsid w:val="001256F1"/>
    <w:rsid w:val="00156806"/>
    <w:rsid w:val="00192475"/>
    <w:rsid w:val="001935DE"/>
    <w:rsid w:val="001B493B"/>
    <w:rsid w:val="001B4C47"/>
    <w:rsid w:val="001B6638"/>
    <w:rsid w:val="001C0C91"/>
    <w:rsid w:val="001C22EF"/>
    <w:rsid w:val="001C3D07"/>
    <w:rsid w:val="00250E6D"/>
    <w:rsid w:val="0028368A"/>
    <w:rsid w:val="002A4E29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37195"/>
    <w:rsid w:val="007677D8"/>
    <w:rsid w:val="007B110F"/>
    <w:rsid w:val="007C0B18"/>
    <w:rsid w:val="007C3DB2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4AFC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231"/>
    <w:rsid w:val="00AF05DB"/>
    <w:rsid w:val="00AF6926"/>
    <w:rsid w:val="00B068AB"/>
    <w:rsid w:val="00B2167D"/>
    <w:rsid w:val="00B33678"/>
    <w:rsid w:val="00B542BC"/>
    <w:rsid w:val="00B952EE"/>
    <w:rsid w:val="00BB1659"/>
    <w:rsid w:val="00BC09EA"/>
    <w:rsid w:val="00BF495A"/>
    <w:rsid w:val="00C07014"/>
    <w:rsid w:val="00C120C8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04C72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1DB1"/>
    <w:rsid w:val="00DB703E"/>
    <w:rsid w:val="00DC5F71"/>
    <w:rsid w:val="00DC77FE"/>
    <w:rsid w:val="00DE70AE"/>
    <w:rsid w:val="00DF002C"/>
    <w:rsid w:val="00DF1720"/>
    <w:rsid w:val="00DF30CC"/>
    <w:rsid w:val="00E07CA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A2FD5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06D9D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ED8E6-7B40-43FD-B4E0-041327AB6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C77BF753</Template>
  <TotalTime>15</TotalTime>
  <Pages>84</Pages>
  <Words>2091</Words>
  <Characters>11923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10</cp:revision>
  <dcterms:created xsi:type="dcterms:W3CDTF">2018-06-08T16:43:00Z</dcterms:created>
  <dcterms:modified xsi:type="dcterms:W3CDTF">2018-06-08T17:50:00Z</dcterms:modified>
</cp:coreProperties>
</file>