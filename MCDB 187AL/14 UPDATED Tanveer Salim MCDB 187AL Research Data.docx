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1B663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 w:rsidR="00082618"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1B663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1B6638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11148E" w:rsidP="006910BD">
      <w:pPr>
        <w:rPr>
          <w:rFonts w:ascii="Comic Sans MS" w:hAnsi="Comic Sans MS" w:cs="Times New Roman"/>
          <w:sz w:val="72"/>
          <w:szCs w:val="72"/>
        </w:rPr>
      </w:pPr>
      <w:r w:rsidRPr="0011148E">
        <w:rPr>
          <w:rFonts w:ascii="Comic Sans MS" w:hAnsi="Comic Sans MS" w:cs="Times New Roman"/>
          <w:noProof/>
          <w:sz w:val="72"/>
          <w:szCs w:val="72"/>
        </w:rPr>
        <w:drawing>
          <wp:inline distT="0" distB="0" distL="0" distR="0" wp14:anchorId="2E81BB6C" wp14:editId="109B2815">
            <wp:extent cx="5943600" cy="1567180"/>
            <wp:effectExtent l="0" t="0" r="0" b="0"/>
            <wp:docPr id="9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E" w:rsidRDefault="00124DFE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374A7D68" wp14:editId="08EE9A7D">
            <wp:extent cx="5943600" cy="6130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72" w:rsidRDefault="00D04C72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4B6E9107" wp14:editId="07376832">
            <wp:extent cx="5943600" cy="56089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8" w:rsidRDefault="001B6638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6157B086" wp14:editId="56340EF8">
            <wp:extent cx="5943600" cy="2118360"/>
            <wp:effectExtent l="0" t="0" r="0" b="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7C3DB2">
        <w:rPr>
          <w:rFonts w:ascii="Comic Sans MS" w:hAnsi="Comic Sans MS" w:cs="Times New Roman"/>
          <w:sz w:val="72"/>
          <w:szCs w:val="72"/>
        </w:rPr>
        <w:t>: Ignore This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C6" w:rsidRDefault="005E47C6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 w:rsidRPr="005E47C6"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 wp14:anchorId="04B54126" wp14:editId="7A4688C5">
            <wp:extent cx="5943600" cy="1484630"/>
            <wp:effectExtent l="0" t="0" r="0" b="127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8" w:rsidRDefault="00B3367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5D57979" wp14:editId="384D6A4B">
            <wp:extent cx="5943600" cy="21856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DDB" w:rsidRDefault="00673DDB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4C8F0F9D" wp14:editId="2DA9506A">
            <wp:extent cx="5943600" cy="3001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6" w:rsidRDefault="00D90DD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38CFD9D2" wp14:editId="2E252D42">
            <wp:extent cx="5943600" cy="2206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B4" w:rsidRDefault="00CB66B4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7C4EAFB1" wp14:editId="081B3788">
            <wp:extent cx="5943600" cy="14065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B" w:rsidRDefault="00B068AB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2A444789" wp14:editId="752179C7">
            <wp:extent cx="5943600" cy="81114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C7" w:rsidRPr="00A5759C" w:rsidRDefault="001107C7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noProof/>
        </w:rPr>
        <w:drawing>
          <wp:inline distT="0" distB="0" distL="0" distR="0" wp14:anchorId="1C238E6F" wp14:editId="26DD2499">
            <wp:extent cx="5943600" cy="1036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7C7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1"/>
    <w:rsid w:val="000150B8"/>
    <w:rsid w:val="000225AF"/>
    <w:rsid w:val="00044315"/>
    <w:rsid w:val="00051D41"/>
    <w:rsid w:val="00082618"/>
    <w:rsid w:val="0009252B"/>
    <w:rsid w:val="000B38A8"/>
    <w:rsid w:val="001034B4"/>
    <w:rsid w:val="001107C7"/>
    <w:rsid w:val="0011148E"/>
    <w:rsid w:val="00113F27"/>
    <w:rsid w:val="001235F5"/>
    <w:rsid w:val="00124DFE"/>
    <w:rsid w:val="001256F1"/>
    <w:rsid w:val="00192475"/>
    <w:rsid w:val="001935DE"/>
    <w:rsid w:val="001B4C47"/>
    <w:rsid w:val="001B6638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6469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5E47C6"/>
    <w:rsid w:val="00645527"/>
    <w:rsid w:val="00646132"/>
    <w:rsid w:val="00673DDB"/>
    <w:rsid w:val="006910BD"/>
    <w:rsid w:val="006A3B52"/>
    <w:rsid w:val="006F0112"/>
    <w:rsid w:val="006F3D6F"/>
    <w:rsid w:val="00702EA8"/>
    <w:rsid w:val="007219B6"/>
    <w:rsid w:val="00732F5F"/>
    <w:rsid w:val="00733359"/>
    <w:rsid w:val="00737195"/>
    <w:rsid w:val="007677D8"/>
    <w:rsid w:val="007C0B18"/>
    <w:rsid w:val="007C3DB2"/>
    <w:rsid w:val="008028FD"/>
    <w:rsid w:val="0080553B"/>
    <w:rsid w:val="00816DA1"/>
    <w:rsid w:val="00825992"/>
    <w:rsid w:val="00845565"/>
    <w:rsid w:val="00865FFD"/>
    <w:rsid w:val="008720E4"/>
    <w:rsid w:val="00890C37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231"/>
    <w:rsid w:val="00AF05DB"/>
    <w:rsid w:val="00AF6926"/>
    <w:rsid w:val="00B068AB"/>
    <w:rsid w:val="00B2167D"/>
    <w:rsid w:val="00B33678"/>
    <w:rsid w:val="00B542BC"/>
    <w:rsid w:val="00B952EE"/>
    <w:rsid w:val="00BB1659"/>
    <w:rsid w:val="00C07014"/>
    <w:rsid w:val="00C16619"/>
    <w:rsid w:val="00C2667A"/>
    <w:rsid w:val="00C3123A"/>
    <w:rsid w:val="00CA6002"/>
    <w:rsid w:val="00CA6220"/>
    <w:rsid w:val="00CB66B4"/>
    <w:rsid w:val="00CC3BF5"/>
    <w:rsid w:val="00CF1169"/>
    <w:rsid w:val="00CF2F4A"/>
    <w:rsid w:val="00D01AE4"/>
    <w:rsid w:val="00D04C72"/>
    <w:rsid w:val="00D1021E"/>
    <w:rsid w:val="00D3215B"/>
    <w:rsid w:val="00D339C4"/>
    <w:rsid w:val="00D34322"/>
    <w:rsid w:val="00D35295"/>
    <w:rsid w:val="00D620E2"/>
    <w:rsid w:val="00D75B8F"/>
    <w:rsid w:val="00D90DD6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90113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52F1E"/>
  <w15:docId w15:val="{134F2AF6-342E-44E1-838E-E0FC213CA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www.ncbi.nlm.nih.gov/ipg/XP_021653076.1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tif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hyperlink" Target="https://www.ncbi.nlm.nih.gov/protein/XP_021653076.1?report=genpept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160A4-5545-4464-98CF-1C0DCE62A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17FA0492</Template>
  <TotalTime>53</TotalTime>
  <Pages>76</Pages>
  <Words>2088</Words>
  <Characters>11906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tsalim001</dc:creator>
  <cp:lastModifiedBy>tsalim001</cp:lastModifiedBy>
  <cp:revision>5</cp:revision>
  <dcterms:created xsi:type="dcterms:W3CDTF">2018-06-06T16:29:00Z</dcterms:created>
  <dcterms:modified xsi:type="dcterms:W3CDTF">2018-06-06T17:22:00Z</dcterms:modified>
</cp:coreProperties>
</file>