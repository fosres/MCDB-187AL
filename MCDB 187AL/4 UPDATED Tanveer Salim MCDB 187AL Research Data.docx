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9F626C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2D30DC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9F626C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9F626C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</w:t>
      </w:r>
      <w:bookmarkStart w:id="1" w:name="_GoBack"/>
      <w:bookmarkEnd w:id="1"/>
      <w:r>
        <w:rPr>
          <w:rFonts w:ascii="Comic Sans MS" w:hAnsi="Comic Sans MS" w:cs="Times New Roman"/>
          <w:sz w:val="72"/>
          <w:szCs w:val="72"/>
        </w:rPr>
        <w:t>lete the others too.</w:t>
      </w:r>
    </w:p>
    <w:p w:rsidR="00C07014" w:rsidRPr="00C07014" w:rsidRDefault="00C0701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</w:p>
    <w:sectPr w:rsidR="00C07014" w:rsidRPr="00C07014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9252B"/>
    <w:rsid w:val="00113F27"/>
    <w:rsid w:val="001235F5"/>
    <w:rsid w:val="001256F1"/>
    <w:rsid w:val="00192475"/>
    <w:rsid w:val="001935DE"/>
    <w:rsid w:val="001B4C47"/>
    <w:rsid w:val="001C0C91"/>
    <w:rsid w:val="00250E6D"/>
    <w:rsid w:val="002A5FCA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23C51"/>
    <w:rsid w:val="00527688"/>
    <w:rsid w:val="00534D11"/>
    <w:rsid w:val="00535989"/>
    <w:rsid w:val="0058652C"/>
    <w:rsid w:val="005D605D"/>
    <w:rsid w:val="00645527"/>
    <w:rsid w:val="006910BD"/>
    <w:rsid w:val="006A3B52"/>
    <w:rsid w:val="006F0112"/>
    <w:rsid w:val="007219B6"/>
    <w:rsid w:val="00732F5F"/>
    <w:rsid w:val="00733359"/>
    <w:rsid w:val="007677D8"/>
    <w:rsid w:val="008028FD"/>
    <w:rsid w:val="0080553B"/>
    <w:rsid w:val="00845565"/>
    <w:rsid w:val="00865FFD"/>
    <w:rsid w:val="008F064E"/>
    <w:rsid w:val="008F4C06"/>
    <w:rsid w:val="00905EF6"/>
    <w:rsid w:val="009575A4"/>
    <w:rsid w:val="00974710"/>
    <w:rsid w:val="009B3A14"/>
    <w:rsid w:val="009E51F8"/>
    <w:rsid w:val="009F1145"/>
    <w:rsid w:val="009F626C"/>
    <w:rsid w:val="00A15BB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2F4A"/>
    <w:rsid w:val="00D01AE4"/>
    <w:rsid w:val="00D1021E"/>
    <w:rsid w:val="00D3215B"/>
    <w:rsid w:val="00D339C4"/>
    <w:rsid w:val="00D34322"/>
    <w:rsid w:val="00D620E2"/>
    <w:rsid w:val="00DA68BA"/>
    <w:rsid w:val="00DB703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BD51F"/>
  <w15:docId w15:val="{27583C99-E7BB-4CB8-B839-BAF025913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yperlink" Target="https://www.ncbi.nlm.nih.gov/ipg/XP_021653076.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EEA666-0783-4483-8093-9C895273C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3DDA47A2</Template>
  <TotalTime>0</TotalTime>
  <Pages>57</Pages>
  <Words>1342</Words>
  <Characters>7656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2</cp:revision>
  <dcterms:created xsi:type="dcterms:W3CDTF">2018-05-02T18:10:00Z</dcterms:created>
  <dcterms:modified xsi:type="dcterms:W3CDTF">2018-05-02T18:10:00Z</dcterms:modified>
</cp:coreProperties>
</file>