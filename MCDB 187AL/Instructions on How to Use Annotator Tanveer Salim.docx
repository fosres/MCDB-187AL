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98" w:rsidRDefault="00F72398" w:rsidP="00BA52F9">
      <w:r>
        <w:t xml:space="preserve">INSTRUCTIONS TO </w:t>
      </w:r>
      <w:r w:rsidR="00F316AE">
        <w:t>Use Apollo:</w:t>
      </w:r>
    </w:p>
    <w:p w:rsidR="00F316AE" w:rsidRDefault="00F316AE" w:rsidP="00F316AE">
      <w:r>
        <w:t>The web instance of Apollo is running at http://162.243.149.53:8887</w:t>
      </w:r>
    </w:p>
    <w:p w:rsidR="00F316AE" w:rsidRDefault="00F316AE" w:rsidP="00F316AE"/>
    <w:p w:rsidR="00F316AE" w:rsidRDefault="00F316AE" w:rsidP="00F316AE">
      <w:r>
        <w:t>Apollo User Guide: http://genomearchitect.github.io/users-guide</w:t>
      </w:r>
    </w:p>
    <w:p w:rsidR="00F316AE" w:rsidRDefault="00F316AE" w:rsidP="00F316AE"/>
    <w:p w:rsidR="00F316AE" w:rsidRDefault="00F316AE" w:rsidP="00F316AE">
      <w:r>
        <w:t xml:space="preserve"> TANVEER ANWAR SALIM chr8 700,001 795,000 MCGJ.8.6 </w:t>
      </w:r>
      <w:proofErr w:type="spellStart"/>
      <w:r>
        <w:t>MCGJ.8.6</w:t>
      </w:r>
      <w:proofErr w:type="spellEnd"/>
      <w:r>
        <w:tab/>
      </w:r>
    </w:p>
    <w:p w:rsidR="00F316AE" w:rsidRDefault="00F316AE" w:rsidP="00F316AE"/>
    <w:p w:rsidR="00F316AE" w:rsidRDefault="00F316AE" w:rsidP="00F316AE">
      <w:r>
        <w:t>LOGIN INFORMATION APOLLO</w:t>
      </w:r>
    </w:p>
    <w:p w:rsidR="00F316AE" w:rsidRDefault="00F316AE" w:rsidP="00F316AE">
      <w:r>
        <w:t>----------------------------------</w:t>
      </w:r>
      <w:bookmarkStart w:id="0" w:name="_GoBack"/>
      <w:bookmarkEnd w:id="0"/>
    </w:p>
    <w:p w:rsidR="00F316AE" w:rsidRDefault="00F316AE" w:rsidP="00F316AE">
      <w:r>
        <w:t>INSTRUCTIONS:</w:t>
      </w:r>
    </w:p>
    <w:p w:rsidR="00F316AE" w:rsidRDefault="00F316AE" w:rsidP="00F316AE"/>
    <w:p w:rsidR="00F316AE" w:rsidRDefault="00F316AE" w:rsidP="00F316AE">
      <w:r>
        <w:t xml:space="preserve">1. </w:t>
      </w:r>
      <w:proofErr w:type="gramStart"/>
      <w:r>
        <w:t>Be</w:t>
      </w:r>
      <w:proofErr w:type="gramEnd"/>
      <w:r>
        <w:t xml:space="preserve"> sure the right of your genetic engine says</w:t>
      </w:r>
    </w:p>
    <w:p w:rsidR="00F316AE" w:rsidRDefault="00F316AE" w:rsidP="00F316AE"/>
    <w:p w:rsidR="00F316AE" w:rsidRDefault="00F316AE" w:rsidP="00F316AE">
      <w:r>
        <w:t>"Valley Oak"</w:t>
      </w:r>
    </w:p>
    <w:p w:rsidR="00F316AE" w:rsidRDefault="00F316AE" w:rsidP="00F316AE"/>
    <w:p w:rsidR="00F316AE" w:rsidRDefault="00F316AE" w:rsidP="00F316AE">
      <w:r>
        <w:t>2. Paste chr8 700,001 795,000 into the Annotator search</w:t>
      </w:r>
    </w:p>
    <w:p w:rsidR="00F316AE" w:rsidRDefault="00F316AE" w:rsidP="00F316AE"/>
    <w:p w:rsidR="00F316AE" w:rsidRDefault="00F316AE" w:rsidP="00F316AE">
      <w:proofErr w:type="gramStart"/>
      <w:r>
        <w:t>engine</w:t>
      </w:r>
      <w:proofErr w:type="gramEnd"/>
      <w:r>
        <w:t xml:space="preserve"> http://162.243.149.53:8887/annotator/index </w:t>
      </w:r>
    </w:p>
    <w:p w:rsidR="00F316AE" w:rsidRDefault="00F316AE" w:rsidP="00F316AE"/>
    <w:p w:rsidR="00F316AE" w:rsidRDefault="00F316AE" w:rsidP="00F316AE">
      <w:proofErr w:type="gramStart"/>
      <w:r>
        <w:t>and</w:t>
      </w:r>
      <w:proofErr w:type="gramEnd"/>
      <w:r>
        <w:t xml:space="preserve"> enter "Go".</w:t>
      </w:r>
    </w:p>
    <w:p w:rsidR="00F316AE" w:rsidRDefault="00F316AE" w:rsidP="00F316AE"/>
    <w:p w:rsidR="00F316AE" w:rsidRDefault="00F316AE" w:rsidP="00F316AE">
      <w:r>
        <w:t xml:space="preserve">3. Choose one of the genes in the "Annotations" </w:t>
      </w:r>
    </w:p>
    <w:p w:rsidR="00F316AE" w:rsidRDefault="00F316AE" w:rsidP="00F316AE"/>
    <w:p w:rsidR="00F316AE" w:rsidRDefault="00F316AE" w:rsidP="00F316AE">
      <w:r>
        <w:t xml:space="preserve">   </w:t>
      </w:r>
      <w:proofErr w:type="gramStart"/>
      <w:r>
        <w:t>section</w:t>
      </w:r>
      <w:proofErr w:type="gramEnd"/>
      <w:r>
        <w:t xml:space="preserve"> to your right. CLICK "Go to Annotation"</w:t>
      </w:r>
    </w:p>
    <w:p w:rsidR="00F316AE" w:rsidRDefault="00F316AE" w:rsidP="00F316AE"/>
    <w:p w:rsidR="00F316AE" w:rsidRDefault="00F316AE" w:rsidP="00F316AE">
      <w:r>
        <w:t>4. Find the purple bars that look like this:</w:t>
      </w:r>
    </w:p>
    <w:p w:rsidR="00F316AE" w:rsidRDefault="00F316AE" w:rsidP="00F316AE"/>
    <w:p w:rsidR="00F316AE" w:rsidRDefault="00F316AE" w:rsidP="00F316AE"/>
    <w:p w:rsidR="00F316AE" w:rsidRDefault="00F316AE" w:rsidP="00F316AE"/>
    <w:p w:rsidR="00F316AE" w:rsidRDefault="00F316AE" w:rsidP="00F316AE"/>
    <w:p w:rsidR="00F316AE" w:rsidRDefault="00F316AE" w:rsidP="00F316AE"/>
    <w:p w:rsidR="00F316AE" w:rsidRDefault="00F316AE" w:rsidP="00F316AE">
      <w:r>
        <w:t>NCBI BLAST: Click on "PROTEIN BLAST"</w:t>
      </w:r>
    </w:p>
    <w:p w:rsidR="00F316AE" w:rsidRDefault="00F316AE" w:rsidP="00BA52F9"/>
    <w:p w:rsidR="00BA52F9" w:rsidRDefault="00BA52F9" w:rsidP="00BA52F9">
      <w:r>
        <w:t>The web instance of Apollo is running at http://162.243.149.53:8887</w:t>
      </w:r>
    </w:p>
    <w:p w:rsidR="00BA52F9" w:rsidRDefault="00BA52F9" w:rsidP="00BA52F9"/>
    <w:p w:rsidR="00BA52F9" w:rsidRDefault="00BA52F9" w:rsidP="00BA52F9">
      <w:r>
        <w:t>Apollo User Guide: http://genomearchitect.github.io/users-guide</w:t>
      </w:r>
    </w:p>
    <w:p w:rsidR="00BA52F9" w:rsidRDefault="00BA52F9" w:rsidP="00BA52F9"/>
    <w:p w:rsidR="00BA52F9" w:rsidRDefault="00BA52F9" w:rsidP="00BA52F9">
      <w:r>
        <w:t xml:space="preserve"> TANVEER ANWAR SALIM chr8 700,001 795,000 MCGJ.8.6 </w:t>
      </w:r>
      <w:proofErr w:type="spellStart"/>
      <w:r>
        <w:t>MCGJ.8.6</w:t>
      </w:r>
      <w:proofErr w:type="spellEnd"/>
      <w:r>
        <w:tab/>
      </w:r>
    </w:p>
    <w:p w:rsidR="00BA52F9" w:rsidRDefault="00BA52F9" w:rsidP="00BA52F9"/>
    <w:p w:rsidR="00BA52F9" w:rsidRDefault="00BA52F9" w:rsidP="00BA52F9">
      <w:r>
        <w:t>LOGIN INFORMATION APOLLO</w:t>
      </w:r>
    </w:p>
    <w:p w:rsidR="00BA52F9" w:rsidRDefault="00BA52F9" w:rsidP="00BA52F9">
      <w:r>
        <w:t>----------------------------------</w:t>
      </w:r>
    </w:p>
    <w:p w:rsidR="00BA52F9" w:rsidRDefault="00BA52F9" w:rsidP="00BA52F9">
      <w:r>
        <w:t>INSTRUCTIONS:</w:t>
      </w:r>
    </w:p>
    <w:p w:rsidR="00BA52F9" w:rsidRDefault="00BA52F9" w:rsidP="00BA52F9"/>
    <w:p w:rsidR="00BA52F9" w:rsidRDefault="00BA52F9" w:rsidP="00BA52F9">
      <w:r>
        <w:t xml:space="preserve">1. </w:t>
      </w:r>
      <w:proofErr w:type="gramStart"/>
      <w:r>
        <w:t>Be</w:t>
      </w:r>
      <w:proofErr w:type="gramEnd"/>
      <w:r>
        <w:t xml:space="preserve"> sure the right of your genetic engine says</w:t>
      </w:r>
    </w:p>
    <w:p w:rsidR="00BA52F9" w:rsidRDefault="00BA52F9" w:rsidP="00BA52F9"/>
    <w:p w:rsidR="00BA52F9" w:rsidRDefault="00BA52F9" w:rsidP="00BA52F9">
      <w:r>
        <w:t>"Valley Oak"</w:t>
      </w:r>
    </w:p>
    <w:p w:rsidR="00BA52F9" w:rsidRDefault="00BA52F9" w:rsidP="00BA52F9"/>
    <w:p w:rsidR="00BA52F9" w:rsidRDefault="00BA52F9" w:rsidP="00BA52F9">
      <w:r>
        <w:t>2. Paste chr8 700,001 795,000 into the Annotator search</w:t>
      </w:r>
    </w:p>
    <w:p w:rsidR="00BA52F9" w:rsidRDefault="00BA52F9" w:rsidP="00BA52F9"/>
    <w:p w:rsidR="00BA52F9" w:rsidRDefault="00BA52F9" w:rsidP="00BA52F9">
      <w:proofErr w:type="gramStart"/>
      <w:r>
        <w:t>engine</w:t>
      </w:r>
      <w:proofErr w:type="gramEnd"/>
      <w:r>
        <w:t xml:space="preserve"> http://162.243.149.53:8887/annotator/index </w:t>
      </w:r>
    </w:p>
    <w:p w:rsidR="00BA52F9" w:rsidRDefault="00BA52F9" w:rsidP="00BA52F9"/>
    <w:p w:rsidR="00BA52F9" w:rsidRDefault="00BA52F9" w:rsidP="00BA52F9">
      <w:proofErr w:type="gramStart"/>
      <w:r>
        <w:t>and</w:t>
      </w:r>
      <w:proofErr w:type="gramEnd"/>
      <w:r>
        <w:t xml:space="preserve"> enter "Go".</w:t>
      </w:r>
    </w:p>
    <w:p w:rsidR="00BA52F9" w:rsidRDefault="00BA52F9" w:rsidP="00BA52F9"/>
    <w:p w:rsidR="00BA52F9" w:rsidRDefault="00BA52F9" w:rsidP="00BA52F9">
      <w:r>
        <w:t xml:space="preserve">3. Choose one of the genes in the "Annotations" </w:t>
      </w:r>
    </w:p>
    <w:p w:rsidR="00BA52F9" w:rsidRDefault="00BA52F9" w:rsidP="00BA52F9"/>
    <w:p w:rsidR="00BA52F9" w:rsidRDefault="00BA52F9" w:rsidP="00BA52F9">
      <w:r>
        <w:t xml:space="preserve">   </w:t>
      </w:r>
      <w:proofErr w:type="gramStart"/>
      <w:r>
        <w:t>section</w:t>
      </w:r>
      <w:proofErr w:type="gramEnd"/>
      <w:r>
        <w:t xml:space="preserve"> to your right. CLICK "Go to Annotation"</w:t>
      </w:r>
    </w:p>
    <w:p w:rsidR="00BA52F9" w:rsidRDefault="00BA52F9" w:rsidP="00BA52F9"/>
    <w:p w:rsidR="00BA52F9" w:rsidRDefault="00BA52F9" w:rsidP="00BA52F9">
      <w:r>
        <w:t>4. Find the purple bars that look like this:</w:t>
      </w:r>
    </w:p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/>
    <w:p w:rsidR="00BA52F9" w:rsidRDefault="00BA52F9" w:rsidP="00BA52F9">
      <w:r>
        <w:rPr>
          <w:noProof/>
        </w:rPr>
        <w:drawing>
          <wp:inline distT="0" distB="0" distL="0" distR="0" wp14:anchorId="392CF1E7" wp14:editId="06548224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F9" w:rsidRDefault="00BA52F9" w:rsidP="00BA52F9"/>
    <w:p w:rsidR="00BA52F9" w:rsidRDefault="006F4015" w:rsidP="00BA52F9">
      <w:r>
        <w:t>Drag ONE</w:t>
      </w:r>
      <w:r w:rsidR="0050415F">
        <w:t xml:space="preserve"> to the top:</w:t>
      </w:r>
    </w:p>
    <w:p w:rsidR="0050415F" w:rsidRDefault="0050415F" w:rsidP="00BA52F9">
      <w:r>
        <w:rPr>
          <w:noProof/>
        </w:rPr>
        <w:drawing>
          <wp:inline distT="0" distB="0" distL="0" distR="0" wp14:anchorId="55770E8A" wp14:editId="021CC89E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3A" w:rsidRDefault="00BA52F9" w:rsidP="00BA5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415F">
        <w:t>Highlight ONLY ONE OF THEM</w:t>
      </w:r>
      <w:r w:rsidR="00DC073A">
        <w:t xml:space="preserve"> like this:</w:t>
      </w:r>
    </w:p>
    <w:p w:rsidR="007232CA" w:rsidRDefault="007232CA" w:rsidP="00BA52F9">
      <w:r>
        <w:rPr>
          <w:noProof/>
        </w:rPr>
        <w:drawing>
          <wp:inline distT="0" distB="0" distL="0" distR="0" wp14:anchorId="525C44CA" wp14:editId="0FEF6CC1">
            <wp:extent cx="5943600" cy="30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CA" w:rsidRDefault="007232CA" w:rsidP="00BA52F9"/>
    <w:p w:rsidR="007232CA" w:rsidRDefault="007232CA" w:rsidP="00BA52F9">
      <w:r>
        <w:t>Right click on that highlighted and click “Get Sequence”</w:t>
      </w:r>
    </w:p>
    <w:p w:rsidR="007232CA" w:rsidRDefault="007232CA" w:rsidP="00BA52F9"/>
    <w:p w:rsidR="007232CA" w:rsidRDefault="007232CA" w:rsidP="00BA52F9">
      <w:r>
        <w:t>Make sure “Peptide Sequence” is highlighted</w:t>
      </w:r>
    </w:p>
    <w:p w:rsidR="007232CA" w:rsidRDefault="007232CA" w:rsidP="00BA52F9"/>
    <w:p w:rsidR="007232CA" w:rsidRDefault="005833B6" w:rsidP="00BA52F9">
      <w:r>
        <w:rPr>
          <w:noProof/>
        </w:rPr>
        <w:drawing>
          <wp:inline distT="0" distB="0" distL="0" distR="0" wp14:anchorId="32DAD63C" wp14:editId="1794DF62">
            <wp:extent cx="5943600" cy="559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B6" w:rsidRDefault="00BA52F9" w:rsidP="00BA52F9">
      <w:r>
        <w:tab/>
      </w:r>
    </w:p>
    <w:p w:rsidR="00CC2CC8" w:rsidRDefault="00AC2CD7" w:rsidP="00BA52F9">
      <w:r>
        <w:t>Copy EVERYTHING IN “Sequence” and paste that into the NCBI Peptide Blast</w:t>
      </w:r>
      <w:r w:rsidR="00CC2CC8">
        <w:t>.</w:t>
      </w:r>
    </w:p>
    <w:p w:rsidR="00CC2CC8" w:rsidRDefault="00CC2CC8" w:rsidP="00BA52F9"/>
    <w:p w:rsidR="00CC2CC8" w:rsidRDefault="00CC2CC8" w:rsidP="00BA52F9">
      <w:r>
        <w:t>To get to NCBI Peptide Blast:</w:t>
      </w:r>
    </w:p>
    <w:p w:rsidR="00CC2CC8" w:rsidRDefault="00CC2CC8" w:rsidP="00CC2CC8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hyperlink r:id="rId9" w:history="1">
        <w:r w:rsidRPr="006932F7">
          <w:rPr>
            <w:rStyle w:val="Hyperlink"/>
          </w:rPr>
          <w:t>https://blast.ncbi.nlm.nih.gov/Blast.cgi</w:t>
        </w:r>
      </w:hyperlink>
    </w:p>
    <w:p w:rsidR="006F4015" w:rsidRDefault="006F4015" w:rsidP="006F4015"/>
    <w:p w:rsidR="006F4015" w:rsidRDefault="006F4015" w:rsidP="006F4015"/>
    <w:p w:rsidR="00454E20" w:rsidRDefault="00454E20" w:rsidP="006F4015"/>
    <w:p w:rsidR="006F4015" w:rsidRDefault="006F4015" w:rsidP="006F4015">
      <w:r>
        <w:t xml:space="preserve">Click what is </w:t>
      </w:r>
      <w:proofErr w:type="gramStart"/>
      <w:r>
        <w:t>Below</w:t>
      </w:r>
      <w:proofErr w:type="gramEnd"/>
      <w:r>
        <w:t>:</w:t>
      </w:r>
    </w:p>
    <w:p w:rsidR="00CC2CC8" w:rsidRDefault="00CC2CC8" w:rsidP="00CC2CC8">
      <w:r>
        <w:rPr>
          <w:noProof/>
        </w:rPr>
        <w:drawing>
          <wp:inline distT="0" distB="0" distL="0" distR="0" wp14:anchorId="2B07C9C0" wp14:editId="656DAC6E">
            <wp:extent cx="43338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C8" w:rsidRDefault="00CC2CC8" w:rsidP="00CC2CC8"/>
    <w:p w:rsidR="00454E20" w:rsidRDefault="00454E20" w:rsidP="00CC2CC8">
      <w:r>
        <w:t>And paste it into the following box. MAKE SURE “</w:t>
      </w:r>
      <w:proofErr w:type="spellStart"/>
      <w:r>
        <w:t>blastp</w:t>
      </w:r>
      <w:proofErr w:type="spellEnd"/>
      <w:r>
        <w:t>” is HIGHLIGHTED BEFORE YOU PASTE:</w:t>
      </w:r>
    </w:p>
    <w:p w:rsidR="00454E20" w:rsidRDefault="00454E20" w:rsidP="00CC2CC8">
      <w:r>
        <w:rPr>
          <w:noProof/>
        </w:rPr>
        <w:drawing>
          <wp:inline distT="0" distB="0" distL="0" distR="0" wp14:anchorId="1B71CF98" wp14:editId="7EC3EEE9">
            <wp:extent cx="50673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2F9">
        <w:tab/>
      </w:r>
      <w:r w:rsidR="00BA52F9">
        <w:tab/>
      </w:r>
      <w:r w:rsidR="00BA52F9">
        <w:tab/>
      </w:r>
    </w:p>
    <w:p w:rsidR="00454E20" w:rsidRDefault="00454E20" w:rsidP="00CC2CC8">
      <w:r>
        <w:t>So now it looks like this:</w:t>
      </w:r>
    </w:p>
    <w:p w:rsidR="00454E20" w:rsidRDefault="00454E20" w:rsidP="00CC2CC8">
      <w:r>
        <w:rPr>
          <w:noProof/>
        </w:rPr>
        <w:lastRenderedPageBreak/>
        <w:drawing>
          <wp:inline distT="0" distB="0" distL="0" distR="0" wp14:anchorId="0BC9EDC8" wp14:editId="7AA66423">
            <wp:extent cx="47815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54E20" w:rsidRDefault="00454E20" w:rsidP="00CC2CC8"/>
    <w:p w:rsidR="00454E20" w:rsidRDefault="00454E20" w:rsidP="00CC2CC8"/>
    <w:p w:rsidR="00454E20" w:rsidRDefault="00454E20" w:rsidP="00CC2CC8">
      <w:r>
        <w:t>Now CLICK:</w:t>
      </w:r>
    </w:p>
    <w:p w:rsidR="00454E20" w:rsidRDefault="00454E20" w:rsidP="00CC2CC8">
      <w:r>
        <w:rPr>
          <w:noProof/>
        </w:rPr>
        <w:drawing>
          <wp:inline distT="0" distB="0" distL="0" distR="0" wp14:anchorId="31939737" wp14:editId="3EC79065">
            <wp:extent cx="137160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  <w:r w:rsidR="00BA52F9">
        <w:tab/>
      </w:r>
    </w:p>
    <w:p w:rsidR="00A74DA3" w:rsidRDefault="00A74DA3" w:rsidP="00CC2CC8">
      <w:r>
        <w:t>Copy the URL and write it down in MCDB 187AL Annotated Sequences List.</w:t>
      </w:r>
    </w:p>
    <w:p w:rsidR="00350641" w:rsidRDefault="00350641" w:rsidP="00CC2CC8"/>
    <w:p w:rsidR="00350641" w:rsidRDefault="00350641" w:rsidP="00CC2CC8">
      <w:r>
        <w:t>Find sequence homologs by copying and pasting the FASTA Sequence:</w:t>
      </w:r>
    </w:p>
    <w:p w:rsidR="00350641" w:rsidRDefault="00350641" w:rsidP="00CC2CC8"/>
    <w:p w:rsidR="00350641" w:rsidRDefault="00350641" w:rsidP="00CC2CC8">
      <w:r>
        <w:t>That’s this:</w:t>
      </w:r>
    </w:p>
    <w:p w:rsidR="00350641" w:rsidRDefault="00350641" w:rsidP="00CC2CC8">
      <w:r>
        <w:rPr>
          <w:noProof/>
        </w:rPr>
        <w:lastRenderedPageBreak/>
        <w:drawing>
          <wp:inline distT="0" distB="0" distL="0" distR="0" wp14:anchorId="007A9AC6" wp14:editId="7A905B98">
            <wp:extent cx="5943600" cy="559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3" w:rsidRDefault="00A74DA3" w:rsidP="00CC2CC8"/>
    <w:p w:rsidR="00350641" w:rsidRDefault="00350641" w:rsidP="00CC2CC8">
      <w:r>
        <w:t>And paste it to</w:t>
      </w:r>
      <w:r w:rsidR="00943DB5">
        <w:t xml:space="preserve"> </w:t>
      </w:r>
      <w:r w:rsidR="006B4156">
        <w:t xml:space="preserve">BLAST to find protein sequence homologs. </w:t>
      </w:r>
    </w:p>
    <w:p w:rsidR="00925030" w:rsidRDefault="00925030" w:rsidP="00CC2CC8"/>
    <w:p w:rsidR="00925030" w:rsidRDefault="00925030" w:rsidP="00CC2CC8">
      <w:r>
        <w:t xml:space="preserve">Scroll down to </w:t>
      </w:r>
      <w:r>
        <w:rPr>
          <w:rFonts w:ascii="Arial" w:hAnsi="Arial" w:cs="Arial"/>
          <w:b/>
          <w:bCs/>
          <w:color w:val="4D4D4D"/>
          <w:spacing w:val="-15"/>
          <w:shd w:val="clear" w:color="auto" w:fill="FFFFFF"/>
        </w:rPr>
        <w:t>Sequences producing significant alignments:</w:t>
      </w:r>
    </w:p>
    <w:p w:rsidR="00925030" w:rsidRDefault="00925030" w:rsidP="00CC2CC8"/>
    <w:p w:rsidR="00925030" w:rsidRDefault="00925030" w:rsidP="00CC2CC8">
      <w:r>
        <w:t>Click on the Sequence ID of one of the homologs.</w:t>
      </w:r>
    </w:p>
    <w:p w:rsidR="00925030" w:rsidRDefault="00925030" w:rsidP="00CC2CC8">
      <w:r>
        <w:t>Click on FASTA</w:t>
      </w:r>
    </w:p>
    <w:p w:rsidR="00925030" w:rsidRDefault="00925030" w:rsidP="00CC2CC8">
      <w:r>
        <w:t xml:space="preserve">Copy that Sequence HOMOLOG to </w:t>
      </w:r>
      <w:proofErr w:type="spellStart"/>
      <w:r>
        <w:t>Clustal</w:t>
      </w:r>
      <w:proofErr w:type="spellEnd"/>
      <w:r>
        <w:t xml:space="preserve"> Omega</w:t>
      </w:r>
    </w:p>
    <w:p w:rsidR="006B4156" w:rsidRDefault="006B4156" w:rsidP="00CC2CC8"/>
    <w:p w:rsidR="006B4156" w:rsidRDefault="006B4156" w:rsidP="00CC2CC8">
      <w:r>
        <w:lastRenderedPageBreak/>
        <w:t xml:space="preserve">Paste those BLAST homologs (FASTA) to </w:t>
      </w:r>
      <w:proofErr w:type="spellStart"/>
      <w:r>
        <w:t>Clustal</w:t>
      </w:r>
      <w:proofErr w:type="spellEnd"/>
      <w:r>
        <w:t xml:space="preserve"> Omega to find more homologs.</w:t>
      </w:r>
    </w:p>
    <w:p w:rsidR="006B4156" w:rsidRDefault="006B4156" w:rsidP="00CC2CC8">
      <w:r>
        <w:t>You can use the phylogenetic tree feature to confirm your inferences of homologs</w:t>
      </w:r>
    </w:p>
    <w:p w:rsidR="006B4156" w:rsidRDefault="006B4156" w:rsidP="00CC2CC8">
      <w:r>
        <w:t xml:space="preserve">And the evolutionary relationship between species </w:t>
      </w:r>
      <w:proofErr w:type="gramStart"/>
      <w:r>
        <w:t>( Ex</w:t>
      </w:r>
      <w:proofErr w:type="gramEnd"/>
      <w:r>
        <w:t>: Is it reasonable to conclude</w:t>
      </w:r>
    </w:p>
    <w:p w:rsidR="006B4156" w:rsidRDefault="006B4156" w:rsidP="00CC2CC8">
      <w:r>
        <w:t>That this species descended from this ancestral species. ). Record your inferences and</w:t>
      </w:r>
    </w:p>
    <w:p w:rsidR="006B4156" w:rsidRDefault="006B4156" w:rsidP="00CC2CC8">
      <w:r>
        <w:t>Download the Multiple Sequences Alignment page Data. You will use that in your research</w:t>
      </w:r>
    </w:p>
    <w:p w:rsidR="006B4156" w:rsidRDefault="006B4156" w:rsidP="00CC2CC8">
      <w:r>
        <w:t>Paper. Store it in Dropbox.</w:t>
      </w:r>
    </w:p>
    <w:p w:rsidR="00797648" w:rsidRDefault="00797648" w:rsidP="00CC2CC8">
      <w:r>
        <w:t>Structural Modeling:</w:t>
      </w:r>
    </w:p>
    <w:p w:rsidR="00142CAE" w:rsidRDefault="00142CAE" w:rsidP="00CC2CC8">
      <w:r>
        <w:t>Save the page.</w:t>
      </w:r>
    </w:p>
    <w:p w:rsidR="00797648" w:rsidRDefault="00797648" w:rsidP="00CC2CC8">
      <w:r>
        <w:t>Used to infer functionality of peptide sequences based on localization</w:t>
      </w:r>
      <w:r w:rsidR="00142CAE">
        <w:t xml:space="preserve"> of peptide sequences?</w:t>
      </w:r>
    </w:p>
    <w:p w:rsidR="00142CAE" w:rsidRDefault="00142CAE" w:rsidP="00CC2CC8"/>
    <w:p w:rsidR="00855733" w:rsidRDefault="00A74DA3" w:rsidP="00CC2CC8">
      <w:r>
        <w:t>Finish doing this to ALL OTHER GENES on the Annotations Page. You have plenty left:</w:t>
      </w:r>
    </w:p>
    <w:p w:rsidR="001F0AD7" w:rsidRDefault="001F0AD7" w:rsidP="00CC2CC8">
      <w:r>
        <w:rPr>
          <w:noProof/>
        </w:rPr>
        <w:drawing>
          <wp:inline distT="0" distB="0" distL="0" distR="0" wp14:anchorId="5B5EE906" wp14:editId="46DB97E8">
            <wp:extent cx="5943600" cy="3482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3" w:rsidRDefault="00A74DA3" w:rsidP="00CC2CC8"/>
    <w:p w:rsidR="00DB4CFC" w:rsidRDefault="00DB4CFC" w:rsidP="00CC2CC8"/>
    <w:p w:rsidR="00383488" w:rsidRDefault="00383488" w:rsidP="00CC2CC8"/>
    <w:p w:rsidR="00383488" w:rsidRDefault="00383488" w:rsidP="00CC2CC8">
      <w:r>
        <w:t xml:space="preserve">What should we present for MCDB 187AL Presentation Week </w:t>
      </w:r>
      <w:proofErr w:type="gramStart"/>
      <w:r>
        <w:t>3</w:t>
      </w:r>
      <w:proofErr w:type="gramEnd"/>
    </w:p>
    <w:p w:rsidR="00925030" w:rsidRDefault="00925030" w:rsidP="00CC2CC8">
      <w:hyperlink r:id="rId15" w:history="1">
        <w:r w:rsidRPr="00DE4961">
          <w:rPr>
            <w:rStyle w:val="Hyperlink"/>
          </w:rPr>
          <w:t>https://blast.ncbi.nlm.nih.gov/Blast.cgi#alnHdr_1343964718</w:t>
        </w:r>
      </w:hyperlink>
    </w:p>
    <w:p w:rsidR="00925030" w:rsidRDefault="00925030" w:rsidP="00CC2CC8"/>
    <w:sectPr w:rsidR="0092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03AF9"/>
    <w:multiLevelType w:val="hybridMultilevel"/>
    <w:tmpl w:val="3EAE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F9"/>
    <w:rsid w:val="00142CAE"/>
    <w:rsid w:val="001F0AD7"/>
    <w:rsid w:val="00350641"/>
    <w:rsid w:val="00383488"/>
    <w:rsid w:val="00454E20"/>
    <w:rsid w:val="0050415F"/>
    <w:rsid w:val="005833B6"/>
    <w:rsid w:val="006B4156"/>
    <w:rsid w:val="006F4015"/>
    <w:rsid w:val="007232CA"/>
    <w:rsid w:val="00756685"/>
    <w:rsid w:val="00797648"/>
    <w:rsid w:val="007E6982"/>
    <w:rsid w:val="00855733"/>
    <w:rsid w:val="00925030"/>
    <w:rsid w:val="00943DB5"/>
    <w:rsid w:val="00A74DA3"/>
    <w:rsid w:val="00AC2CD7"/>
    <w:rsid w:val="00BA52F9"/>
    <w:rsid w:val="00CC2CC8"/>
    <w:rsid w:val="00DB4CFC"/>
    <w:rsid w:val="00DC073A"/>
    <w:rsid w:val="00F316AE"/>
    <w:rsid w:val="00F7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5E2D"/>
  <w15:chartTrackingRefBased/>
  <w15:docId w15:val="{51027E66-0A64-4816-BE32-BDC9A1E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C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blast.ncbi.nlm.nih.gov/Blast.cgi#alnHdr_134396471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ast.ncbi.nlm.nih.gov/Blast.cgi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209A3DB</Template>
  <TotalTime>92</TotalTime>
  <Pages>9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28</cp:revision>
  <dcterms:created xsi:type="dcterms:W3CDTF">2018-04-11T18:13:00Z</dcterms:created>
  <dcterms:modified xsi:type="dcterms:W3CDTF">2018-04-13T17:13:00Z</dcterms:modified>
</cp:coreProperties>
</file>