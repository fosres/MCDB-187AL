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6B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Tanveer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Salim</w:t>
      </w:r>
    </w:p>
    <w:p w:rsidR="00DB04B6" w:rsidRDefault="00DB04B6" w:rsidP="00DB04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MCDB 187AL</w:t>
      </w:r>
    </w:p>
    <w:p w:rsidR="00DB04B6" w:rsidRDefault="00DB04B6" w:rsidP="00DB04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and Introduction</w:t>
      </w:r>
    </w:p>
    <w:p w:rsidR="00CF4453" w:rsidRDefault="00CF4453" w:rsidP="00CF4453">
      <w:r>
        <w:t xml:space="preserve">Introduction • </w:t>
      </w:r>
    </w:p>
    <w:p w:rsidR="00CF4453" w:rsidRDefault="00CF4453" w:rsidP="00CF4453">
      <w:r>
        <w:t xml:space="preserve">Clearly state the: </w:t>
      </w:r>
    </w:p>
    <w:p w:rsidR="00681F1A" w:rsidRDefault="00681F1A" w:rsidP="00CF4453">
      <w:r>
        <w:t>– Backgr</w:t>
      </w:r>
      <w:r>
        <w:t xml:space="preserve">ound that explains the problem </w:t>
      </w:r>
    </w:p>
    <w:p w:rsidR="003315C3" w:rsidRDefault="002269C4" w:rsidP="00CF4453">
      <w:r>
        <w:t xml:space="preserve">– Problem being investigated: </w:t>
      </w:r>
    </w:p>
    <w:p w:rsidR="00CF4453" w:rsidRDefault="002269C4" w:rsidP="00CF4453">
      <w:r>
        <w:t xml:space="preserve">Annotate genome that we may perform epigenetic experiments on </w:t>
      </w:r>
      <w:proofErr w:type="spellStart"/>
      <w:r>
        <w:t>Quercus</w:t>
      </w:r>
      <w:proofErr w:type="spellEnd"/>
      <w:r>
        <w:t xml:space="preserve"> </w:t>
      </w:r>
      <w:proofErr w:type="spellStart"/>
      <w:r w:rsidR="00E11839">
        <w:t>lobata</w:t>
      </w:r>
      <w:proofErr w:type="spellEnd"/>
      <w:r w:rsidR="00E11839">
        <w:t xml:space="preserve">. </w:t>
      </w:r>
    </w:p>
    <w:p w:rsidR="00CF4453" w:rsidRDefault="00CF4453" w:rsidP="00CF4453">
      <w:r>
        <w:t xml:space="preserve">– Reasons for conducting the research </w:t>
      </w:r>
    </w:p>
    <w:p w:rsidR="00CF4453" w:rsidRDefault="00CF4453" w:rsidP="00CF4453">
      <w:r>
        <w:t>• Summarize relev</w:t>
      </w:r>
      <w:r w:rsidR="00613D73">
        <w:t>ant research to provide context:</w:t>
      </w:r>
    </w:p>
    <w:p w:rsidR="00613D73" w:rsidRDefault="00613D73" w:rsidP="00CF4453">
      <w:r>
        <w:t xml:space="preserve">The </w:t>
      </w:r>
      <w:proofErr w:type="spellStart"/>
      <w:r>
        <w:t>Pelligrini</w:t>
      </w:r>
      <w:proofErr w:type="spellEnd"/>
      <w:r>
        <w:t xml:space="preserve"> Lab and others have: </w:t>
      </w:r>
    </w:p>
    <w:p w:rsidR="00CF4453" w:rsidRDefault="00CF4453" w:rsidP="00CF4453">
      <w:r>
        <w:t>• State how your w</w:t>
      </w:r>
      <w:r w:rsidR="00911CE6">
        <w:t>ork differs from published work:</w:t>
      </w:r>
    </w:p>
    <w:p w:rsidR="00911CE6" w:rsidRDefault="00911CE6" w:rsidP="00CF4453">
      <w:r>
        <w:t>Work differs by:</w:t>
      </w:r>
    </w:p>
    <w:p w:rsidR="00CF4453" w:rsidRDefault="00CF4453" w:rsidP="00CF4453">
      <w:r>
        <w:t xml:space="preserve">• Identify the questions you are answering </w:t>
      </w:r>
    </w:p>
    <w:p w:rsidR="00CF4453" w:rsidRDefault="00CF4453" w:rsidP="00CF4453">
      <w:r>
        <w:t xml:space="preserve">• Explain what other findings, if any, you are challenging or extending </w:t>
      </w:r>
    </w:p>
    <w:p w:rsidR="00CF4453" w:rsidRDefault="00CF4453" w:rsidP="00CF4453">
      <w:r>
        <w:t xml:space="preserve">• Briefly describe the experiment, </w:t>
      </w:r>
      <w:proofErr w:type="gramStart"/>
      <w:r>
        <w:t>hypothesis(</w:t>
      </w:r>
      <w:proofErr w:type="spellStart"/>
      <w:proofErr w:type="gramEnd"/>
      <w:r>
        <w:t>es</w:t>
      </w:r>
      <w:proofErr w:type="spellEnd"/>
      <w:r>
        <w:t>), research question(s); general experimental design or method</w:t>
      </w:r>
    </w:p>
    <w:p w:rsidR="00E21C5A" w:rsidRDefault="00E21C5A" w:rsidP="00CF4453"/>
    <w:p w:rsidR="00E21C5A" w:rsidRDefault="00E21C5A" w:rsidP="00CF4453">
      <w:pPr>
        <w:rPr>
          <w:rFonts w:ascii="Times New Roman" w:hAnsi="Times New Roman" w:cs="Times New Roman"/>
          <w:sz w:val="36"/>
          <w:szCs w:val="36"/>
        </w:rPr>
      </w:pPr>
      <w:r>
        <w:t xml:space="preserve">Study Intro papers of Valley Oak </w:t>
      </w:r>
    </w:p>
    <w:p w:rsidR="00ED5DF1" w:rsidRDefault="00ED5DF1" w:rsidP="00DB04B6">
      <w:pPr>
        <w:rPr>
          <w:rFonts w:ascii="Times New Roman" w:hAnsi="Times New Roman" w:cs="Times New Roman"/>
          <w:sz w:val="36"/>
          <w:szCs w:val="36"/>
        </w:rPr>
      </w:pPr>
      <w:r w:rsidRPr="00ED5DF1">
        <w:rPr>
          <w:rFonts w:ascii="Times New Roman" w:hAnsi="Times New Roman" w:cs="Times New Roman"/>
          <w:sz w:val="36"/>
          <w:szCs w:val="36"/>
        </w:rPr>
        <w:t>CITE AUTHORS IN Y</w:t>
      </w:r>
      <w:bookmarkStart w:id="0" w:name="_GoBack"/>
      <w:bookmarkEnd w:id="0"/>
      <w:r w:rsidRPr="00ED5DF1">
        <w:rPr>
          <w:rFonts w:ascii="Times New Roman" w:hAnsi="Times New Roman" w:cs="Times New Roman"/>
          <w:sz w:val="36"/>
          <w:szCs w:val="36"/>
        </w:rPr>
        <w:t>OUR BACKGROUND</w:t>
      </w:r>
      <w:r w:rsidR="00AF4F4C">
        <w:rPr>
          <w:rFonts w:ascii="Times New Roman" w:hAnsi="Times New Roman" w:cs="Times New Roman"/>
          <w:sz w:val="36"/>
          <w:szCs w:val="36"/>
        </w:rPr>
        <w:t>:</w:t>
      </w:r>
    </w:p>
    <w:p w:rsidR="00AF4F4C" w:rsidRPr="00ED5DF1" w:rsidRDefault="00AF4F4C" w:rsidP="00DB04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Read Publications on Valley Oak made by the professor</w:t>
      </w:r>
    </w:p>
    <w:p w:rsidR="00DB04B6" w:rsidRDefault="00911CE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DB04B6">
        <w:rPr>
          <w:rFonts w:ascii="Times New Roman" w:hAnsi="Times New Roman" w:cs="Times New Roman"/>
          <w:sz w:val="24"/>
          <w:szCs w:val="24"/>
        </w:rPr>
        <w:t>Have a well-annotated genome to do experiments on how the Valley Oak is responding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climate changes in the environment (for instance climate change and the effect on the Valley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Oak </w:t>
      </w:r>
      <w:proofErr w:type="spellStart"/>
      <w:r>
        <w:rPr>
          <w:rFonts w:ascii="Times New Roman" w:hAnsi="Times New Roman" w:cs="Times New Roman"/>
          <w:sz w:val="24"/>
          <w:szCs w:val="24"/>
        </w:rPr>
        <w:t>epigenome</w:t>
      </w:r>
      <w:proofErr w:type="spellEnd"/>
      <w:r>
        <w:rPr>
          <w:rFonts w:ascii="Times New Roman" w:hAnsi="Times New Roman" w:cs="Times New Roman"/>
          <w:sz w:val="24"/>
          <w:szCs w:val="24"/>
        </w:rPr>
        <w:t>. To perform these epigenetic experiments, we need a well annotated genome.</w:t>
      </w:r>
    </w:p>
    <w:p w:rsidR="00DB04B6" w:rsidRDefault="00DB04B6" w:rsidP="00DB04B6">
      <w:pPr>
        <w:rPr>
          <w:rFonts w:ascii="Times New Roman" w:hAnsi="Times New Roman" w:cs="Times New Roman"/>
          <w:sz w:val="24"/>
          <w:szCs w:val="24"/>
        </w:rPr>
      </w:pPr>
    </w:p>
    <w:p w:rsidR="00DB04B6" w:rsidRPr="00DB04B6" w:rsidRDefault="00592BF7" w:rsidP="00D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sectPr w:rsidR="00DB04B6" w:rsidRPr="00DB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B6"/>
    <w:rsid w:val="002269C4"/>
    <w:rsid w:val="003315C3"/>
    <w:rsid w:val="00444E6B"/>
    <w:rsid w:val="00592BF7"/>
    <w:rsid w:val="005F7115"/>
    <w:rsid w:val="00613D73"/>
    <w:rsid w:val="00681F1A"/>
    <w:rsid w:val="00911CE6"/>
    <w:rsid w:val="00AF4F4C"/>
    <w:rsid w:val="00CF4453"/>
    <w:rsid w:val="00DB04B6"/>
    <w:rsid w:val="00E11839"/>
    <w:rsid w:val="00E21C5A"/>
    <w:rsid w:val="00E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59F"/>
  <w15:chartTrackingRefBased/>
  <w15:docId w15:val="{A2B68C09-6226-4885-A2CE-2B6797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8250D356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2</cp:revision>
  <dcterms:created xsi:type="dcterms:W3CDTF">2018-04-18T17:10:00Z</dcterms:created>
  <dcterms:modified xsi:type="dcterms:W3CDTF">2018-04-18T17:10:00Z</dcterms:modified>
</cp:coreProperties>
</file>