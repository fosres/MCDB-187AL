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B068AB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B068AB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B068AB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2C3883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D35295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="001C3D07">
        <w:rPr>
          <w:noProof/>
        </w:rPr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D75B8F" w:rsidRDefault="00D75B8F" w:rsidP="006910BD">
      <w:pPr>
        <w:rPr>
          <w:rFonts w:ascii="Comic Sans MS" w:hAnsi="Comic Sans MS" w:cs="Times New Roman"/>
          <w:b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>
            <wp:extent cx="5943600" cy="3343894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70" w:rsidRDefault="0011148E" w:rsidP="006910BD">
      <w:pPr>
        <w:rPr>
          <w:rFonts w:ascii="Comic Sans MS" w:hAnsi="Comic Sans MS" w:cs="Times New Roman"/>
          <w:sz w:val="72"/>
          <w:szCs w:val="72"/>
        </w:rPr>
      </w:pPr>
      <w:r w:rsidRPr="0011148E">
        <w:rPr>
          <w:rFonts w:ascii="Comic Sans MS" w:hAnsi="Comic Sans MS" w:cs="Times New Roman"/>
          <w:sz w:val="72"/>
          <w:szCs w:val="72"/>
        </w:rPr>
        <w:drawing>
          <wp:inline distT="0" distB="0" distL="0" distR="0" wp14:anchorId="2E81BB6C" wp14:editId="109B2815">
            <wp:extent cx="5943600" cy="1567180"/>
            <wp:effectExtent l="0" t="0" r="0" b="0"/>
            <wp:docPr id="9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C" w:rsidRPr="00D75B8F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</w:t>
      </w:r>
      <w:proofErr w:type="gramStart"/>
      <w:r w:rsidRPr="001034B4">
        <w:rPr>
          <w:rFonts w:ascii="Times New Roman" w:hAnsi="Times New Roman" w:cs="Times New Roman"/>
          <w:sz w:val="20"/>
          <w:szCs w:val="20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E4" w:rsidRDefault="008720E4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2985738"/>
            <wp:effectExtent l="1905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C6" w:rsidRDefault="005E47C6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 w:rsidRPr="005E47C6">
        <w:rPr>
          <w:rFonts w:ascii="Comic Sans MS" w:hAnsi="Comic Sans MS" w:cs="Times New Roman"/>
          <w:sz w:val="144"/>
          <w:szCs w:val="144"/>
          <w:vertAlign w:val="subscript"/>
        </w:rPr>
        <w:drawing>
          <wp:inline distT="0" distB="0" distL="0" distR="0" wp14:anchorId="04B54126" wp14:editId="7A4688C5">
            <wp:extent cx="5943600" cy="1484630"/>
            <wp:effectExtent l="0" t="0" r="0" b="1270"/>
            <wp:docPr id="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E4" w:rsidRPr="00545594" w:rsidRDefault="008720E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 w:rsidRPr="00A73828"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002915"/>
            <wp:effectExtent l="19050" t="0" r="0" b="0"/>
            <wp:docPr id="8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678" w:rsidRDefault="00B3367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5D57979" wp14:editId="384D6A4B">
            <wp:extent cx="5943600" cy="21856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1034B4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noProof/>
          <w:sz w:val="96"/>
          <w:szCs w:val="96"/>
        </w:rPr>
        <w:drawing>
          <wp:inline distT="0" distB="0" distL="0" distR="0">
            <wp:extent cx="5943600" cy="3343894"/>
            <wp:effectExtent l="1905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DDB" w:rsidRDefault="00673DDB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4C8F0F9D" wp14:editId="2DA9506A">
            <wp:extent cx="5943600" cy="30010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CB" w:rsidRDefault="00DC77FE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DC77FE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PDLEATFETLVDAFVFLDKNKDGYVSKSEMVQAINETTSGEGSGQIAMKRFEEMDWDKNGMVNFKEFLFA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6B4" w:rsidRDefault="00CB66B4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7C4EAFB1" wp14:editId="081B3788">
            <wp:extent cx="5943600" cy="14065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B" w:rsidRPr="00A5759C" w:rsidRDefault="00B068A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A444789" wp14:editId="752179C7">
            <wp:extent cx="5943600" cy="81114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B068AB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C51"/>
    <w:rsid w:val="000150B8"/>
    <w:rsid w:val="000225AF"/>
    <w:rsid w:val="00044315"/>
    <w:rsid w:val="00051D41"/>
    <w:rsid w:val="00082618"/>
    <w:rsid w:val="0009252B"/>
    <w:rsid w:val="000B38A8"/>
    <w:rsid w:val="001034B4"/>
    <w:rsid w:val="0011148E"/>
    <w:rsid w:val="00113F27"/>
    <w:rsid w:val="001235F5"/>
    <w:rsid w:val="001256F1"/>
    <w:rsid w:val="00192475"/>
    <w:rsid w:val="001935DE"/>
    <w:rsid w:val="001B4C47"/>
    <w:rsid w:val="001C0C91"/>
    <w:rsid w:val="001C22EF"/>
    <w:rsid w:val="001C3D07"/>
    <w:rsid w:val="00250E6D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2070"/>
    <w:rsid w:val="0058652C"/>
    <w:rsid w:val="005D605D"/>
    <w:rsid w:val="005E47C6"/>
    <w:rsid w:val="00645527"/>
    <w:rsid w:val="00646132"/>
    <w:rsid w:val="00673DDB"/>
    <w:rsid w:val="006910BD"/>
    <w:rsid w:val="006A3B52"/>
    <w:rsid w:val="006F0112"/>
    <w:rsid w:val="00702EA8"/>
    <w:rsid w:val="007219B6"/>
    <w:rsid w:val="00732F5F"/>
    <w:rsid w:val="00733359"/>
    <w:rsid w:val="007677D8"/>
    <w:rsid w:val="007C0B18"/>
    <w:rsid w:val="008028FD"/>
    <w:rsid w:val="0080553B"/>
    <w:rsid w:val="00816DA1"/>
    <w:rsid w:val="00845565"/>
    <w:rsid w:val="00865FFD"/>
    <w:rsid w:val="008720E4"/>
    <w:rsid w:val="00890C37"/>
    <w:rsid w:val="008B38E5"/>
    <w:rsid w:val="008F064E"/>
    <w:rsid w:val="008F4C06"/>
    <w:rsid w:val="00905631"/>
    <w:rsid w:val="00905EF6"/>
    <w:rsid w:val="0092271E"/>
    <w:rsid w:val="009575A4"/>
    <w:rsid w:val="009621CB"/>
    <w:rsid w:val="00974710"/>
    <w:rsid w:val="0097547F"/>
    <w:rsid w:val="00996944"/>
    <w:rsid w:val="009B3A14"/>
    <w:rsid w:val="009D7812"/>
    <w:rsid w:val="009E51F8"/>
    <w:rsid w:val="009F1145"/>
    <w:rsid w:val="009F626C"/>
    <w:rsid w:val="00A15BBC"/>
    <w:rsid w:val="00A5759C"/>
    <w:rsid w:val="00A73828"/>
    <w:rsid w:val="00A74819"/>
    <w:rsid w:val="00A859B8"/>
    <w:rsid w:val="00AD45CB"/>
    <w:rsid w:val="00AE4ECC"/>
    <w:rsid w:val="00AE7B4F"/>
    <w:rsid w:val="00AF05DB"/>
    <w:rsid w:val="00AF6926"/>
    <w:rsid w:val="00B068AB"/>
    <w:rsid w:val="00B2167D"/>
    <w:rsid w:val="00B33678"/>
    <w:rsid w:val="00B542BC"/>
    <w:rsid w:val="00B952EE"/>
    <w:rsid w:val="00BB1659"/>
    <w:rsid w:val="00C07014"/>
    <w:rsid w:val="00C16619"/>
    <w:rsid w:val="00C2667A"/>
    <w:rsid w:val="00C3123A"/>
    <w:rsid w:val="00CA6002"/>
    <w:rsid w:val="00CA6220"/>
    <w:rsid w:val="00CB66B4"/>
    <w:rsid w:val="00CC3BF5"/>
    <w:rsid w:val="00CF1169"/>
    <w:rsid w:val="00CF2F4A"/>
    <w:rsid w:val="00D01AE4"/>
    <w:rsid w:val="00D1021E"/>
    <w:rsid w:val="00D3215B"/>
    <w:rsid w:val="00D339C4"/>
    <w:rsid w:val="00D34322"/>
    <w:rsid w:val="00D35295"/>
    <w:rsid w:val="00D620E2"/>
    <w:rsid w:val="00D75B8F"/>
    <w:rsid w:val="00DA68BA"/>
    <w:rsid w:val="00DB703E"/>
    <w:rsid w:val="00DC5F71"/>
    <w:rsid w:val="00DC77F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841E6"/>
    <w:rsid w:val="00EB20DC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B44B8"/>
  <w15:docId w15:val="{134F2AF6-342E-44E1-838E-E0FC213CA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fontTable" Target="fontTable.xml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hyperlink" Target="https://www.ncbi.nlm.nih.gov/ipg/XP_021653076.1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theme" Target="theme/theme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tif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hyperlink" Target="https://www.ncbi.nlm.nih.gov/protein/XP_021653076.1?report=genpept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4D534F-A574-4B69-9063-E7DECEC37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1189139C</Template>
  <TotalTime>28</TotalTime>
  <Pages>72</Pages>
  <Words>2085</Words>
  <Characters>11886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tsalim001</dc:creator>
  <cp:lastModifiedBy>tsalim001</cp:lastModifiedBy>
  <cp:revision>9</cp:revision>
  <dcterms:created xsi:type="dcterms:W3CDTF">2018-05-11T17:07:00Z</dcterms:created>
  <dcterms:modified xsi:type="dcterms:W3CDTF">2018-05-11T17:35:00Z</dcterms:modified>
</cp:coreProperties>
</file>