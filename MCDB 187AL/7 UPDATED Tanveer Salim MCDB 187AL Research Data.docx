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4247F3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92271E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92271E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92271E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4247F3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4247F3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bookmarkStart w:id="1" w:name="_GoBack"/>
      <w:bookmarkEnd w:id="1"/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 wp14:anchorId="1CA35BB4" wp14:editId="570D479E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P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Pr="00A5759C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034B4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9252B"/>
    <w:rsid w:val="001034B4"/>
    <w:rsid w:val="00113F27"/>
    <w:rsid w:val="001235F5"/>
    <w:rsid w:val="001256F1"/>
    <w:rsid w:val="00192475"/>
    <w:rsid w:val="001935DE"/>
    <w:rsid w:val="001B4C47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652C"/>
    <w:rsid w:val="005D605D"/>
    <w:rsid w:val="00645527"/>
    <w:rsid w:val="00646132"/>
    <w:rsid w:val="006910BD"/>
    <w:rsid w:val="006A3B52"/>
    <w:rsid w:val="006F0112"/>
    <w:rsid w:val="007219B6"/>
    <w:rsid w:val="00732F5F"/>
    <w:rsid w:val="00733359"/>
    <w:rsid w:val="007677D8"/>
    <w:rsid w:val="008028FD"/>
    <w:rsid w:val="0080553B"/>
    <w:rsid w:val="00816DA1"/>
    <w:rsid w:val="00845565"/>
    <w:rsid w:val="00865FFD"/>
    <w:rsid w:val="008B38E5"/>
    <w:rsid w:val="008F064E"/>
    <w:rsid w:val="008F4C06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4819"/>
    <w:rsid w:val="00A859B8"/>
    <w:rsid w:val="00AD45CB"/>
    <w:rsid w:val="00AE4ECC"/>
    <w:rsid w:val="00AE7B4F"/>
    <w:rsid w:val="00AF05DB"/>
    <w:rsid w:val="00AF6926"/>
    <w:rsid w:val="00B2167D"/>
    <w:rsid w:val="00B542BC"/>
    <w:rsid w:val="00B952EE"/>
    <w:rsid w:val="00BB1659"/>
    <w:rsid w:val="00C07014"/>
    <w:rsid w:val="00C2667A"/>
    <w:rsid w:val="00C3123A"/>
    <w:rsid w:val="00CA6002"/>
    <w:rsid w:val="00CA6220"/>
    <w:rsid w:val="00CC3BF5"/>
    <w:rsid w:val="00CF1169"/>
    <w:rsid w:val="00CF2F4A"/>
    <w:rsid w:val="00D01AE4"/>
    <w:rsid w:val="00D1021E"/>
    <w:rsid w:val="00D3215B"/>
    <w:rsid w:val="00D339C4"/>
    <w:rsid w:val="00D34322"/>
    <w:rsid w:val="00D35295"/>
    <w:rsid w:val="00D620E2"/>
    <w:rsid w:val="00D75B8F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5948C"/>
  <w15:docId w15:val="{3E866A28-A872-49C3-8619-1024B4553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hyperlink" Target="https://www.ncbi.nlm.nih.gov/ipg/XP_021653076.1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ncbi.nlm.nih.gov/protein/XP_021653076.1?report=genpep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60E24C-201F-477C-AC7A-DDC81DB0B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9BFE8033</Template>
  <TotalTime>0</TotalTime>
  <Pages>66</Pages>
  <Words>2080</Words>
  <Characters>11862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tsalim001</dc:creator>
  <cp:lastModifiedBy>tsalim001</cp:lastModifiedBy>
  <cp:revision>2</cp:revision>
  <dcterms:created xsi:type="dcterms:W3CDTF">2018-05-09T18:45:00Z</dcterms:created>
  <dcterms:modified xsi:type="dcterms:W3CDTF">2018-05-09T18:45:00Z</dcterms:modified>
</cp:coreProperties>
</file>