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28368A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28368A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28368A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11148E" w:rsidP="006910BD">
      <w:pPr>
        <w:rPr>
          <w:rFonts w:ascii="Comic Sans MS" w:hAnsi="Comic Sans MS" w:cs="Times New Roman"/>
          <w:sz w:val="72"/>
          <w:szCs w:val="72"/>
        </w:rPr>
      </w:pPr>
      <w:r w:rsidRPr="0011148E"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 wp14:anchorId="2E81BB6C" wp14:editId="109B2815">
            <wp:extent cx="5943600" cy="1567180"/>
            <wp:effectExtent l="0" t="0" r="0" b="0"/>
            <wp:docPr id="9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FE" w:rsidRDefault="00124DFE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374A7D68" wp14:editId="08EE9A7D">
            <wp:extent cx="5943600" cy="61309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72" w:rsidRDefault="00D04C72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4B6E9107" wp14:editId="07376832">
            <wp:extent cx="5943600" cy="56089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38" w:rsidRDefault="001B6638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6157B086" wp14:editId="56340EF8">
            <wp:extent cx="5943600" cy="2118360"/>
            <wp:effectExtent l="0" t="0" r="0" b="0"/>
            <wp:docPr id="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7C3DB2">
        <w:rPr>
          <w:rFonts w:ascii="Comic Sans MS" w:hAnsi="Comic Sans MS" w:cs="Times New Roman"/>
          <w:sz w:val="72"/>
          <w:szCs w:val="72"/>
        </w:rPr>
        <w:t>: Ignore This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2985738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C6" w:rsidRDefault="005E47C6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 w:rsidRPr="005E47C6"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 wp14:anchorId="04B54126" wp14:editId="7A4688C5">
            <wp:extent cx="5943600" cy="1484630"/>
            <wp:effectExtent l="0" t="0" r="0" b="1270"/>
            <wp:docPr id="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 w:rsidRPr="00A73828"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002915"/>
            <wp:effectExtent l="19050" t="0" r="0" b="0"/>
            <wp:docPr id="8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678" w:rsidRDefault="00B3367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5D57979" wp14:editId="384D6A4B">
            <wp:extent cx="5943600" cy="21856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3B" w:rsidRDefault="001B493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496252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18-06-07 22.03.0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3B" w:rsidRDefault="001B493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679005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18-06-07 22.05.0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DDB" w:rsidRDefault="00673DDB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4C8F0F9D" wp14:editId="2DA9506A">
            <wp:extent cx="5943600" cy="30010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6" w:rsidRDefault="00D90DD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38CFD9D2" wp14:editId="2E252D42">
            <wp:extent cx="5943600" cy="22066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D5" w:rsidRDefault="00FA2FD5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788125E3" wp14:editId="4DF61AA9">
            <wp:extent cx="5943600" cy="633031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CB" w:rsidRDefault="00FA2FD5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15CEEDDC" wp14:editId="523AB233">
            <wp:extent cx="5943600" cy="69691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96"/>
          <w:szCs w:val="96"/>
        </w:rPr>
        <w:br/>
      </w:r>
      <w:r w:rsidR="00DC77FE"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B4" w:rsidRDefault="00CB66B4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7C4EAFB1" wp14:editId="081B3788">
            <wp:extent cx="5943600" cy="14065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B" w:rsidRDefault="00B068A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A444789" wp14:editId="752179C7">
            <wp:extent cx="5943600" cy="81114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C7" w:rsidRDefault="001107C7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1C238E6F" wp14:editId="26DD2499">
            <wp:extent cx="5943600" cy="1036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29" w:rsidRDefault="002A4E29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30CF4C88" wp14:editId="7778C5F3">
            <wp:extent cx="5943600" cy="71266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29" w:rsidRDefault="002A4E29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5518A23A" wp14:editId="2F65ED54">
            <wp:extent cx="5943600" cy="71278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29" w:rsidRPr="00A5759C" w:rsidRDefault="002A4E29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bookmarkStart w:id="1" w:name="_GoBack"/>
      <w:bookmarkEnd w:id="1"/>
    </w:p>
    <w:sectPr w:rsidR="002A4E29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82618"/>
    <w:rsid w:val="0009252B"/>
    <w:rsid w:val="000B38A8"/>
    <w:rsid w:val="001034B4"/>
    <w:rsid w:val="001107C7"/>
    <w:rsid w:val="0011148E"/>
    <w:rsid w:val="00113F27"/>
    <w:rsid w:val="001235F5"/>
    <w:rsid w:val="00124DFE"/>
    <w:rsid w:val="001256F1"/>
    <w:rsid w:val="00192475"/>
    <w:rsid w:val="001935DE"/>
    <w:rsid w:val="001B493B"/>
    <w:rsid w:val="001B4C47"/>
    <w:rsid w:val="001B6638"/>
    <w:rsid w:val="001C0C91"/>
    <w:rsid w:val="001C22EF"/>
    <w:rsid w:val="001C3D07"/>
    <w:rsid w:val="00250E6D"/>
    <w:rsid w:val="002A4E29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6469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5E47C6"/>
    <w:rsid w:val="00645527"/>
    <w:rsid w:val="00646132"/>
    <w:rsid w:val="00673DDB"/>
    <w:rsid w:val="006910BD"/>
    <w:rsid w:val="006A3B52"/>
    <w:rsid w:val="006F0112"/>
    <w:rsid w:val="006F3D6F"/>
    <w:rsid w:val="00702EA8"/>
    <w:rsid w:val="007219B6"/>
    <w:rsid w:val="00732F5F"/>
    <w:rsid w:val="00733359"/>
    <w:rsid w:val="00737195"/>
    <w:rsid w:val="007677D8"/>
    <w:rsid w:val="007B110F"/>
    <w:rsid w:val="007C0B18"/>
    <w:rsid w:val="007C3DB2"/>
    <w:rsid w:val="008028FD"/>
    <w:rsid w:val="0080553B"/>
    <w:rsid w:val="00816DA1"/>
    <w:rsid w:val="00825992"/>
    <w:rsid w:val="00845565"/>
    <w:rsid w:val="00865FFD"/>
    <w:rsid w:val="008720E4"/>
    <w:rsid w:val="00890C37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3828"/>
    <w:rsid w:val="00A74819"/>
    <w:rsid w:val="00A859B8"/>
    <w:rsid w:val="00AD45CB"/>
    <w:rsid w:val="00AE4ECC"/>
    <w:rsid w:val="00AE7B4F"/>
    <w:rsid w:val="00AF0231"/>
    <w:rsid w:val="00AF05DB"/>
    <w:rsid w:val="00AF6926"/>
    <w:rsid w:val="00B068AB"/>
    <w:rsid w:val="00B2167D"/>
    <w:rsid w:val="00B33678"/>
    <w:rsid w:val="00B542BC"/>
    <w:rsid w:val="00B952EE"/>
    <w:rsid w:val="00BB1659"/>
    <w:rsid w:val="00C07014"/>
    <w:rsid w:val="00C16619"/>
    <w:rsid w:val="00C2667A"/>
    <w:rsid w:val="00C3123A"/>
    <w:rsid w:val="00CA6002"/>
    <w:rsid w:val="00CA6220"/>
    <w:rsid w:val="00CB66B4"/>
    <w:rsid w:val="00CC3BF5"/>
    <w:rsid w:val="00CF1169"/>
    <w:rsid w:val="00CF2F4A"/>
    <w:rsid w:val="00D01AE4"/>
    <w:rsid w:val="00D04C72"/>
    <w:rsid w:val="00D1021E"/>
    <w:rsid w:val="00D3215B"/>
    <w:rsid w:val="00D339C4"/>
    <w:rsid w:val="00D34322"/>
    <w:rsid w:val="00D35295"/>
    <w:rsid w:val="00D620E2"/>
    <w:rsid w:val="00D75B8F"/>
    <w:rsid w:val="00D90DD6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841E6"/>
    <w:rsid w:val="00E90113"/>
    <w:rsid w:val="00EB20DC"/>
    <w:rsid w:val="00ED695C"/>
    <w:rsid w:val="00F01E7F"/>
    <w:rsid w:val="00F02133"/>
    <w:rsid w:val="00F245C3"/>
    <w:rsid w:val="00F34CEA"/>
    <w:rsid w:val="00FA1E94"/>
    <w:rsid w:val="00FA2FD5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06D9D"/>
  <w15:docId w15:val="{134F2AF6-342E-44E1-838E-E0FC213CA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s://www.ncbi.nlm.nih.gov/ipg/XP_021653076.1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theme" Target="theme/theme1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hyperlink" Target="https://www.ncbi.nlm.nih.gov/protein/XP_021653076.1?report=genpept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5E0803-11C3-4FFA-93AA-8514A04D9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C77BF753</Template>
  <TotalTime>1</TotalTime>
  <Pages>82</Pages>
  <Words>2090</Words>
  <Characters>11917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tsalim001</dc:creator>
  <cp:lastModifiedBy>tsalim001</cp:lastModifiedBy>
  <cp:revision>2</cp:revision>
  <dcterms:created xsi:type="dcterms:W3CDTF">2018-06-08T16:15:00Z</dcterms:created>
  <dcterms:modified xsi:type="dcterms:W3CDTF">2018-06-08T16:15:00Z</dcterms:modified>
</cp:coreProperties>
</file>