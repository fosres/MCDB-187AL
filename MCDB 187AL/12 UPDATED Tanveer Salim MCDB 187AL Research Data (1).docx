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E90113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E90113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E90113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2C3883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D35295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="001C3D07">
        <w:rPr>
          <w:noProof/>
        </w:rPr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D75B8F" w:rsidRDefault="00D75B8F" w:rsidP="006910BD">
      <w:pPr>
        <w:rPr>
          <w:rFonts w:ascii="Comic Sans MS" w:hAnsi="Comic Sans MS" w:cs="Times New Roman"/>
          <w:b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>
            <wp:extent cx="5943600" cy="3343894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70" w:rsidRDefault="0011148E" w:rsidP="006910BD">
      <w:pPr>
        <w:rPr>
          <w:rFonts w:ascii="Comic Sans MS" w:hAnsi="Comic Sans MS" w:cs="Times New Roman"/>
          <w:sz w:val="72"/>
          <w:szCs w:val="72"/>
        </w:rPr>
      </w:pPr>
      <w:r w:rsidRPr="0011148E">
        <w:rPr>
          <w:rFonts w:ascii="Comic Sans MS" w:hAnsi="Comic Sans MS" w:cs="Times New Roman"/>
          <w:sz w:val="72"/>
          <w:szCs w:val="72"/>
        </w:rPr>
        <w:drawing>
          <wp:inline distT="0" distB="0" distL="0" distR="0" wp14:anchorId="2E81BB6C" wp14:editId="109B2815">
            <wp:extent cx="5943600" cy="1567180"/>
            <wp:effectExtent l="0" t="0" r="0" b="0"/>
            <wp:docPr id="9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C" w:rsidRPr="00D75B8F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</w:t>
      </w:r>
      <w:proofErr w:type="gramStart"/>
      <w:r w:rsidRPr="001034B4">
        <w:rPr>
          <w:rFonts w:ascii="Times New Roman" w:hAnsi="Times New Roman" w:cs="Times New Roman"/>
          <w:sz w:val="20"/>
          <w:szCs w:val="20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E4" w:rsidRDefault="008720E4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2985738"/>
            <wp:effectExtent l="1905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C6" w:rsidRDefault="005E47C6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 w:rsidRPr="005E47C6">
        <w:rPr>
          <w:rFonts w:ascii="Comic Sans MS" w:hAnsi="Comic Sans MS" w:cs="Times New Roman"/>
          <w:sz w:val="144"/>
          <w:szCs w:val="144"/>
          <w:vertAlign w:val="subscript"/>
        </w:rPr>
        <w:drawing>
          <wp:inline distT="0" distB="0" distL="0" distR="0" wp14:anchorId="04B54126" wp14:editId="7A4688C5">
            <wp:extent cx="5943600" cy="1484630"/>
            <wp:effectExtent l="0" t="0" r="0" b="1270"/>
            <wp:docPr id="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E4" w:rsidRPr="00545594" w:rsidRDefault="008720E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 w:rsidRPr="00A73828"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002915"/>
            <wp:effectExtent l="19050" t="0" r="0" b="0"/>
            <wp:docPr id="8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678" w:rsidRDefault="00B3367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5D57979" wp14:editId="384D6A4B">
            <wp:extent cx="5943600" cy="21856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1034B4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</w:t>
      </w:r>
      <w:bookmarkStart w:id="1" w:name="_GoBack"/>
      <w:bookmarkEnd w:id="1"/>
      <w:r w:rsidRPr="001034B4">
        <w:rPr>
          <w:rFonts w:ascii="Times New Roman" w:hAnsi="Times New Roman" w:cs="Times New Roman"/>
          <w:sz w:val="24"/>
          <w:szCs w:val="24"/>
        </w:rPr>
        <w:t>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noProof/>
          <w:sz w:val="96"/>
          <w:szCs w:val="96"/>
        </w:rPr>
        <w:drawing>
          <wp:inline distT="0" distB="0" distL="0" distR="0">
            <wp:extent cx="5943600" cy="3343894"/>
            <wp:effectExtent l="1905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DDB" w:rsidRDefault="00673DDB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4C8F0F9D" wp14:editId="2DA9506A">
            <wp:extent cx="5943600" cy="30010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D6" w:rsidRDefault="00D90DD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38CFD9D2" wp14:editId="2E252D42">
            <wp:extent cx="5943600" cy="22066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CB" w:rsidRDefault="00DC77FE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DC77FE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PDLEATFETLVDAFVFLDKNKDGYVSKSEMVQAINETTSGEGSGQIAMKRFEEMDWDKNGMVNFKEFLFA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6B4" w:rsidRDefault="00CB66B4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7C4EAFB1" wp14:editId="081B3788">
            <wp:extent cx="5943600" cy="14065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B" w:rsidRDefault="00B068A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A444789" wp14:editId="752179C7">
            <wp:extent cx="5943600" cy="81114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C7" w:rsidRPr="00A5759C" w:rsidRDefault="001107C7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1C238E6F" wp14:editId="26DD2499">
            <wp:extent cx="5943600" cy="1036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07C7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C51"/>
    <w:rsid w:val="000150B8"/>
    <w:rsid w:val="000225AF"/>
    <w:rsid w:val="00044315"/>
    <w:rsid w:val="00051D41"/>
    <w:rsid w:val="00082618"/>
    <w:rsid w:val="0009252B"/>
    <w:rsid w:val="000B38A8"/>
    <w:rsid w:val="001034B4"/>
    <w:rsid w:val="001107C7"/>
    <w:rsid w:val="0011148E"/>
    <w:rsid w:val="00113F27"/>
    <w:rsid w:val="001235F5"/>
    <w:rsid w:val="001256F1"/>
    <w:rsid w:val="00192475"/>
    <w:rsid w:val="001935DE"/>
    <w:rsid w:val="001B4C47"/>
    <w:rsid w:val="001C0C91"/>
    <w:rsid w:val="001C22EF"/>
    <w:rsid w:val="001C3D07"/>
    <w:rsid w:val="00250E6D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6469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2070"/>
    <w:rsid w:val="0058652C"/>
    <w:rsid w:val="005D605D"/>
    <w:rsid w:val="005E47C6"/>
    <w:rsid w:val="00645527"/>
    <w:rsid w:val="00646132"/>
    <w:rsid w:val="00673DDB"/>
    <w:rsid w:val="006910BD"/>
    <w:rsid w:val="006A3B52"/>
    <w:rsid w:val="006F0112"/>
    <w:rsid w:val="006F3D6F"/>
    <w:rsid w:val="00702EA8"/>
    <w:rsid w:val="007219B6"/>
    <w:rsid w:val="00732F5F"/>
    <w:rsid w:val="00733359"/>
    <w:rsid w:val="007677D8"/>
    <w:rsid w:val="007C0B18"/>
    <w:rsid w:val="008028FD"/>
    <w:rsid w:val="0080553B"/>
    <w:rsid w:val="00816DA1"/>
    <w:rsid w:val="00825992"/>
    <w:rsid w:val="00845565"/>
    <w:rsid w:val="00865FFD"/>
    <w:rsid w:val="008720E4"/>
    <w:rsid w:val="00890C37"/>
    <w:rsid w:val="008B38E5"/>
    <w:rsid w:val="008F064E"/>
    <w:rsid w:val="008F4C06"/>
    <w:rsid w:val="00905631"/>
    <w:rsid w:val="00905EF6"/>
    <w:rsid w:val="0092271E"/>
    <w:rsid w:val="009575A4"/>
    <w:rsid w:val="009621CB"/>
    <w:rsid w:val="00974710"/>
    <w:rsid w:val="0097547F"/>
    <w:rsid w:val="00996944"/>
    <w:rsid w:val="009B3A14"/>
    <w:rsid w:val="009D7812"/>
    <w:rsid w:val="009E51F8"/>
    <w:rsid w:val="009F1145"/>
    <w:rsid w:val="009F626C"/>
    <w:rsid w:val="00A15BBC"/>
    <w:rsid w:val="00A5759C"/>
    <w:rsid w:val="00A73828"/>
    <w:rsid w:val="00A74819"/>
    <w:rsid w:val="00A859B8"/>
    <w:rsid w:val="00AD45CB"/>
    <w:rsid w:val="00AE4ECC"/>
    <w:rsid w:val="00AE7B4F"/>
    <w:rsid w:val="00AF05DB"/>
    <w:rsid w:val="00AF6926"/>
    <w:rsid w:val="00B068AB"/>
    <w:rsid w:val="00B2167D"/>
    <w:rsid w:val="00B33678"/>
    <w:rsid w:val="00B542BC"/>
    <w:rsid w:val="00B952EE"/>
    <w:rsid w:val="00BB1659"/>
    <w:rsid w:val="00C07014"/>
    <w:rsid w:val="00C16619"/>
    <w:rsid w:val="00C2667A"/>
    <w:rsid w:val="00C3123A"/>
    <w:rsid w:val="00CA6002"/>
    <w:rsid w:val="00CA6220"/>
    <w:rsid w:val="00CB66B4"/>
    <w:rsid w:val="00CC3BF5"/>
    <w:rsid w:val="00CF1169"/>
    <w:rsid w:val="00CF2F4A"/>
    <w:rsid w:val="00D01AE4"/>
    <w:rsid w:val="00D1021E"/>
    <w:rsid w:val="00D3215B"/>
    <w:rsid w:val="00D339C4"/>
    <w:rsid w:val="00D34322"/>
    <w:rsid w:val="00D35295"/>
    <w:rsid w:val="00D620E2"/>
    <w:rsid w:val="00D75B8F"/>
    <w:rsid w:val="00D90DD6"/>
    <w:rsid w:val="00DA68BA"/>
    <w:rsid w:val="00DB703E"/>
    <w:rsid w:val="00DC5F71"/>
    <w:rsid w:val="00DC77F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841E6"/>
    <w:rsid w:val="00E90113"/>
    <w:rsid w:val="00EB20DC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B44B8"/>
  <w15:docId w15:val="{134F2AF6-342E-44E1-838E-E0FC213CA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hyperlink" Target="https://www.ncbi.nlm.nih.gov/ipg/XP_021653076.1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tif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hyperlink" Target="https://www.ncbi.nlm.nih.gov/protein/XP_021653076.1?report=genpept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4BB2B8-8F05-4B6D-A0DE-C9886DFCB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1189139C</Template>
  <TotalTime>0</TotalTime>
  <Pages>74</Pages>
  <Words>2085</Words>
  <Characters>11890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tsalim001</dc:creator>
  <cp:lastModifiedBy>tsalim001</cp:lastModifiedBy>
  <cp:revision>2</cp:revision>
  <dcterms:created xsi:type="dcterms:W3CDTF">2018-05-11T17:55:00Z</dcterms:created>
  <dcterms:modified xsi:type="dcterms:W3CDTF">2018-05-11T17:55:00Z</dcterms:modified>
</cp:coreProperties>
</file>