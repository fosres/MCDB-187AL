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C2" w:rsidRDefault="00873DC2">
      <w:r>
        <w:t xml:space="preserve">Abstract </w:t>
      </w:r>
    </w:p>
    <w:p w:rsidR="00873DC2" w:rsidRDefault="00873DC2"/>
    <w:p w:rsidR="00873DC2" w:rsidRDefault="00873DC2">
      <w:r>
        <w:t xml:space="preserve">• Briefly summarize (approximately 150 words) - the problem, the method, the results, and the conclusions so that </w:t>
      </w:r>
    </w:p>
    <w:p w:rsidR="00873DC2" w:rsidRDefault="00873DC2"/>
    <w:p w:rsidR="00873DC2" w:rsidRDefault="00873DC2" w:rsidP="00873DC2">
      <w:pPr>
        <w:ind w:firstLine="720"/>
      </w:pPr>
      <w:r>
        <w:t xml:space="preserve">– The reader can decide whether or not to read the whole article </w:t>
      </w:r>
    </w:p>
    <w:p w:rsidR="00873DC2" w:rsidRDefault="00873DC2"/>
    <w:p w:rsidR="00873DC2" w:rsidRDefault="00873DC2">
      <w:r>
        <w:t xml:space="preserve">• Together, the title and the abstract should stand on their own </w:t>
      </w:r>
    </w:p>
    <w:p w:rsidR="00873DC2" w:rsidRDefault="00873DC2"/>
    <w:p w:rsidR="001B6BB9" w:rsidRDefault="00873DC2">
      <w:r>
        <w:t xml:space="preserve">• Many authors write the abstract last so that it accurately reflects the content of the paper See: The Structured Abstract: An Essential Tool for Research </w:t>
      </w:r>
      <w:hyperlink r:id="rId4" w:history="1">
        <w:r w:rsidR="002A5A0F" w:rsidRPr="00221DAF">
          <w:rPr>
            <w:rStyle w:val="Hyperlink"/>
          </w:rPr>
          <w:t>http://research.mlanet.org/structured_abstract.html</w:t>
        </w:r>
      </w:hyperlink>
    </w:p>
    <w:p w:rsidR="002A5A0F" w:rsidRDefault="002A5A0F"/>
    <w:p w:rsidR="002A5A0F" w:rsidRDefault="002A5A0F">
      <w:r>
        <w:t>Results: Just say you found whatever things “Using this method I found this gene this gene this gene”</w:t>
      </w:r>
    </w:p>
    <w:p w:rsidR="002A5A0F" w:rsidRDefault="002A5A0F"/>
    <w:p w:rsidR="002A5A0F" w:rsidRDefault="002A5A0F">
      <w:r>
        <w:t>Describe your most interesting results.</w:t>
      </w:r>
    </w:p>
    <w:p w:rsidR="002A5A0F" w:rsidRDefault="002A5A0F">
      <w:r>
        <w:br/>
        <w:t>ADVERTISE YOUR PAPER</w:t>
      </w:r>
      <w:r w:rsidR="00B7336C">
        <w:t>:</w:t>
      </w:r>
    </w:p>
    <w:p w:rsidR="00B7336C" w:rsidRDefault="00B7336C">
      <w:r>
        <w:t xml:space="preserve">Oak ecosystems are vital to the health of ecosystems, </w:t>
      </w:r>
    </w:p>
    <w:p w:rsidR="00B7336C" w:rsidRDefault="00B7336C">
      <w:proofErr w:type="gramStart"/>
      <w:r>
        <w:t>serve</w:t>
      </w:r>
      <w:proofErr w:type="gramEnd"/>
      <w:r>
        <w:t xml:space="preserve"> as a valuable commodity in the hardwood </w:t>
      </w:r>
    </w:p>
    <w:p w:rsidR="00B7336C" w:rsidRDefault="00B7336C">
      <w:proofErr w:type="gramStart"/>
      <w:r>
        <w:t>industry</w:t>
      </w:r>
      <w:proofErr w:type="gramEnd"/>
      <w:r w:rsidR="00F8373F">
        <w:t xml:space="preserve">. </w:t>
      </w:r>
      <w:r>
        <w:t>But as climates change due to industrialization,</w:t>
      </w:r>
    </w:p>
    <w:p w:rsidR="00B7336C" w:rsidRDefault="00B7336C">
      <w:proofErr w:type="gramStart"/>
      <w:r>
        <w:t>this</w:t>
      </w:r>
      <w:proofErr w:type="gramEnd"/>
      <w:r>
        <w:t xml:space="preserve"> may disrupt </w:t>
      </w:r>
      <w:r w:rsidR="00F8373F">
        <w:t>the oak ecosystem. To account for this,</w:t>
      </w:r>
    </w:p>
    <w:p w:rsidR="00F8373F" w:rsidRDefault="00F8373F">
      <w:proofErr w:type="gramStart"/>
      <w:r>
        <w:t>genetic</w:t>
      </w:r>
      <w:proofErr w:type="gramEnd"/>
      <w:r>
        <w:t xml:space="preserve"> scientists </w:t>
      </w:r>
      <w:r w:rsidR="002762A5">
        <w:t>map the reference genome of oak tree</w:t>
      </w:r>
    </w:p>
    <w:p w:rsidR="002762A5" w:rsidRDefault="002762A5">
      <w:proofErr w:type="gramStart"/>
      <w:r>
        <w:t>species</w:t>
      </w:r>
      <w:proofErr w:type="gramEnd"/>
      <w:r>
        <w:t xml:space="preserve"> in search of genes that allow the tree to adapt</w:t>
      </w:r>
    </w:p>
    <w:p w:rsidR="002762A5" w:rsidRPr="00B7336C" w:rsidRDefault="002762A5">
      <w:proofErr w:type="gramStart"/>
      <w:r>
        <w:t>to</w:t>
      </w:r>
      <w:proofErr w:type="gramEnd"/>
      <w:r>
        <w:t xml:space="preserve"> climate change.</w:t>
      </w:r>
      <w:bookmarkStart w:id="0" w:name="_GoBack"/>
      <w:bookmarkEnd w:id="0"/>
    </w:p>
    <w:p w:rsidR="002A5A0F" w:rsidRDefault="002A5A0F"/>
    <w:p w:rsidR="002A5A0F" w:rsidRPr="002A5A0F" w:rsidRDefault="002A5A0F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2A5A0F" w:rsidRPr="002A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C2"/>
    <w:rsid w:val="0001661E"/>
    <w:rsid w:val="001B6BB9"/>
    <w:rsid w:val="002762A5"/>
    <w:rsid w:val="002A5A0F"/>
    <w:rsid w:val="00873DC2"/>
    <w:rsid w:val="00B7336C"/>
    <w:rsid w:val="00EC363A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9EAA"/>
  <w15:chartTrackingRefBased/>
  <w15:docId w15:val="{0A462D8D-15CF-42C7-B1CC-B6C29374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search.mlanet.org/structured_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9BFE8033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2</cp:revision>
  <dcterms:created xsi:type="dcterms:W3CDTF">2018-05-09T18:36:00Z</dcterms:created>
  <dcterms:modified xsi:type="dcterms:W3CDTF">2018-05-09T18:36:00Z</dcterms:modified>
</cp:coreProperties>
</file>