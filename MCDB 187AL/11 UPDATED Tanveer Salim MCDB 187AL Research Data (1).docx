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6916" w:rsidRDefault="00A15BBC">
      <w:r>
        <w:softHyphen/>
      </w:r>
      <w:r>
        <w:softHyphen/>
      </w:r>
      <w:r>
        <w:softHyphen/>
      </w:r>
      <w:r w:rsidR="00523C51">
        <w:t>Research data:</w:t>
      </w:r>
    </w:p>
    <w:p w:rsidR="00523C51" w:rsidRDefault="00523C51" w:rsidP="00523C51">
      <w:r>
        <w:t>Finding homologs between sequences for chr8 700,001</w:t>
      </w:r>
      <w:proofErr w:type="gramStart"/>
      <w:r>
        <w:t>..795,000</w:t>
      </w:r>
      <w:proofErr w:type="gramEnd"/>
    </w:p>
    <w:p w:rsidR="00523C51" w:rsidRDefault="00523C51" w:rsidP="00523C51">
      <w:pPr>
        <w:rPr>
          <w:rFonts w:asciiTheme="majorBidi" w:hAnsiTheme="majorBidi" w:cstheme="majorBidi"/>
          <w:sz w:val="24"/>
          <w:szCs w:val="24"/>
        </w:rPr>
      </w:pPr>
      <w:r w:rsidRPr="00AD45CB">
        <w:rPr>
          <w:rFonts w:asciiTheme="majorBidi" w:hAnsiTheme="majorBidi" w:cstheme="majorBidi"/>
          <w:sz w:val="24"/>
          <w:szCs w:val="24"/>
        </w:rPr>
        <w:t xml:space="preserve">Chr8 sequence Annotations </w:t>
      </w:r>
    </w:p>
    <w:p w:rsidR="00AD45CB" w:rsidRPr="00AD45CB" w:rsidRDefault="00AD45CB" w:rsidP="00523C5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Annotation: chr8</w:t>
      </w:r>
    </w:p>
    <w:p w:rsidR="00F34CEA" w:rsidRPr="00F34CEA" w:rsidRDefault="00F34CEA" w:rsidP="00523C51">
      <w:pPr>
        <w:rPr>
          <w:sz w:val="44"/>
          <w:szCs w:val="44"/>
        </w:rPr>
      </w:pPr>
      <w:r>
        <w:rPr>
          <w:sz w:val="44"/>
          <w:szCs w:val="44"/>
        </w:rPr>
        <w:t>PASTE CODING REGION HERE</w:t>
      </w:r>
      <w:proofErr w:type="gramStart"/>
      <w:r>
        <w:rPr>
          <w:sz w:val="44"/>
          <w:szCs w:val="44"/>
        </w:rPr>
        <w:t>:</w:t>
      </w:r>
      <w:r w:rsidR="00A15BBC">
        <w:rPr>
          <w:sz w:val="44"/>
          <w:szCs w:val="44"/>
        </w:rPr>
        <w:softHyphen/>
      </w:r>
      <w:r w:rsidR="00A15BBC">
        <w:rPr>
          <w:sz w:val="44"/>
          <w:szCs w:val="44"/>
        </w:rPr>
        <w:softHyphen/>
      </w:r>
      <w:proofErr w:type="gramEnd"/>
    </w:p>
    <w:p w:rsidR="00C2667A" w:rsidRDefault="00523C51" w:rsidP="00523C51">
      <w:r>
        <w:rPr>
          <w:noProof/>
        </w:rPr>
        <w:drawing>
          <wp:inline distT="0" distB="0" distL="0" distR="0">
            <wp:extent cx="3800475" cy="342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CEA">
        <w:t xml:space="preserve">   </w:t>
      </w:r>
    </w:p>
    <w:p w:rsidR="00250E6D" w:rsidRDefault="009B3A14" w:rsidP="00523C51">
      <w:r>
        <w:t xml:space="preserve">  </w:t>
      </w:r>
      <w:r w:rsidR="00527688" w:rsidRPr="00527688">
        <w:t>[chr8:49455025-49458016 - strand] [</w:t>
      </w:r>
      <w:proofErr w:type="gramStart"/>
      <w:r w:rsidR="00527688" w:rsidRPr="00527688">
        <w:t>peptide</w:t>
      </w:r>
      <w:proofErr w:type="gramEnd"/>
      <w:r w:rsidR="00527688" w:rsidRPr="00527688">
        <w:t>]</w:t>
      </w:r>
    </w:p>
    <w:p w:rsidR="00192475" w:rsidRDefault="00192475" w:rsidP="00523C51">
      <w:proofErr w:type="spellStart"/>
      <w:r>
        <w:t>IsoSeq</w:t>
      </w:r>
      <w:proofErr w:type="spellEnd"/>
      <w:r>
        <w:t xml:space="preserve"> Top Tier Results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943600" cy="1853565"/>
            <wp:effectExtent l="1905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>
      <w:proofErr w:type="spellStart"/>
      <w:r>
        <w:lastRenderedPageBreak/>
        <w:t>IsoSeq</w:t>
      </w:r>
      <w:proofErr w:type="spellEnd"/>
      <w:r>
        <w:t xml:space="preserve"> Top Tier Results Close-Up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791200" cy="4290431"/>
            <wp:effectExtent l="1905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9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FFD" w:rsidRDefault="00F34CEA" w:rsidP="00523C51">
      <w:r>
        <w:t xml:space="preserve"> </w:t>
      </w:r>
      <w:r w:rsidR="00865FFD">
        <w:t xml:space="preserve">Peptide Sequences being </w:t>
      </w:r>
      <w:proofErr w:type="gramStart"/>
      <w:r w:rsidR="00865FFD">
        <w:t>Compared</w:t>
      </w:r>
      <w:proofErr w:type="gramEnd"/>
      <w:r w:rsidR="00865FFD">
        <w:t>:</w:t>
      </w:r>
    </w:p>
    <w:p w:rsidR="00D01AE4" w:rsidRDefault="00D01AE4" w:rsidP="00D01AE4">
      <w:r>
        <w:t>&gt;bf188fb9-3064-46b8-b71d-0d255aacfb81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316 residues [chr8:49455025-49458016 - strand] [peptide]</w:t>
      </w:r>
    </w:p>
    <w:p w:rsidR="00D01AE4" w:rsidRDefault="00D01AE4" w:rsidP="00D01AE4">
      <w:r>
        <w:t>MGRAPCCDKKGLKKGPWTPEEDQILVDFIKKNGGHGSWRSLPKLAGLLRCGKSCRLRWTNYLRPDIKRGP</w:t>
      </w:r>
    </w:p>
    <w:p w:rsidR="00D01AE4" w:rsidRDefault="00D01AE4" w:rsidP="00D01AE4">
      <w:r>
        <w:t>FTQEEEKLVIQLHGILGNRWATIASQLPGRTDNEIKNLWNTHLKKRLMGMGLDPQTHELISSCSTTVKAP</w:t>
      </w:r>
    </w:p>
    <w:p w:rsidR="00D01AE4" w:rsidRDefault="00D01AE4" w:rsidP="00D01AE4">
      <w:r>
        <w:t>ASPITRHMAQWESARLEAEARLSRESSLFNPIPLGKTDSDYFLRIWNSEIGESFRKFNREDKTACQSPVS</w:t>
      </w:r>
    </w:p>
    <w:p w:rsidR="00D01AE4" w:rsidRDefault="00D01AE4" w:rsidP="00D01AE4">
      <w:r>
        <w:t>QASSSTKCGSISAITTEISPILLGSSIAGSNQNEDNECKSCKSYPEEMMVGYDTSSSDELEDSSDSALQM</w:t>
      </w:r>
    </w:p>
    <w:p w:rsidR="00D01AE4" w:rsidRDefault="00D01AE4" w:rsidP="00D01AE4">
      <w:r>
        <w:t>LLDFPINNDMSFLEEDIDKYSTPSAMLTENSFICPL</w:t>
      </w:r>
    </w:p>
    <w:p w:rsidR="00B542BC" w:rsidRDefault="00B542BC" w:rsidP="00D01AE4">
      <w:r w:rsidRPr="00B542BC">
        <w:rPr>
          <w:noProof/>
        </w:rPr>
        <w:drawing>
          <wp:inline distT="0" distB="0" distL="0" distR="0">
            <wp:extent cx="5943600" cy="2743835"/>
            <wp:effectExtent l="19050" t="0" r="0" b="0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B542BC" w:rsidRDefault="00AE4ECC" w:rsidP="00D01AE4">
      <w:r w:rsidRPr="00AE4ECC">
        <w:rPr>
          <w:noProof/>
        </w:rPr>
        <w:drawing>
          <wp:inline distT="0" distB="0" distL="0" distR="0">
            <wp:extent cx="5943600" cy="2783205"/>
            <wp:effectExtent l="1905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192475" w:rsidRDefault="00AE4ECC" w:rsidP="00D01AE4">
      <w:r w:rsidRPr="00AE4ECC">
        <w:rPr>
          <w:noProof/>
        </w:rPr>
        <w:drawing>
          <wp:inline distT="0" distB="0" distL="0" distR="0">
            <wp:extent cx="5943600" cy="4237990"/>
            <wp:effectExtent l="1905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D01AE4"/>
    <w:p w:rsidR="00AE4ECC" w:rsidRDefault="00AE4ECC" w:rsidP="00D01AE4">
      <w:r w:rsidRPr="00AE4ECC">
        <w:rPr>
          <w:noProof/>
        </w:rPr>
        <w:drawing>
          <wp:inline distT="0" distB="0" distL="0" distR="0">
            <wp:extent cx="5943600" cy="2689860"/>
            <wp:effectExtent l="1905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ECC" w:rsidRDefault="00AE4ECC" w:rsidP="00D01AE4"/>
    <w:p w:rsidR="00AE4ECC" w:rsidRDefault="00AE4ECC" w:rsidP="00D01AE4"/>
    <w:p w:rsidR="00AE4ECC" w:rsidRDefault="00AE4ECC" w:rsidP="00D01AE4"/>
    <w:p w:rsidR="00D01AE4" w:rsidRDefault="00D01AE4" w:rsidP="00D01AE4">
      <w:r>
        <w:t>-----------------------------------------------------------------------------------------------------------------------------------</w:t>
      </w:r>
    </w:p>
    <w:p w:rsidR="00436CDB" w:rsidRDefault="00436CDB" w:rsidP="00DA68BA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</w:p>
    <w:p w:rsidR="00DA68BA" w:rsidRPr="00DA68BA" w:rsidRDefault="00DA68BA" w:rsidP="00436CDB">
      <w:pPr>
        <w:pStyle w:val="ListParagraph"/>
        <w:rPr>
          <w:b/>
          <w:bCs/>
          <w:sz w:val="32"/>
          <w:szCs w:val="32"/>
        </w:rPr>
      </w:pPr>
      <w:proofErr w:type="gramStart"/>
      <w:r w:rsidRPr="00DA68BA">
        <w:rPr>
          <w:b/>
          <w:bCs/>
          <w:sz w:val="32"/>
          <w:szCs w:val="32"/>
        </w:rPr>
        <w:t>transcription</w:t>
      </w:r>
      <w:proofErr w:type="gramEnd"/>
      <w:r w:rsidRPr="00DA68BA">
        <w:rPr>
          <w:b/>
          <w:bCs/>
          <w:sz w:val="32"/>
          <w:szCs w:val="32"/>
        </w:rPr>
        <w:t xml:space="preserve"> factor MYB41 [</w:t>
      </w:r>
      <w:proofErr w:type="spellStart"/>
      <w:r w:rsidRPr="00DA68BA">
        <w:rPr>
          <w:b/>
          <w:bCs/>
          <w:sz w:val="32"/>
          <w:szCs w:val="32"/>
        </w:rPr>
        <w:t>Quercus</w:t>
      </w:r>
      <w:proofErr w:type="spellEnd"/>
      <w:r w:rsidRPr="00DA68BA">
        <w:rPr>
          <w:b/>
          <w:bCs/>
          <w:sz w:val="32"/>
          <w:szCs w:val="32"/>
        </w:rPr>
        <w:t xml:space="preserve"> </w:t>
      </w:r>
      <w:proofErr w:type="spellStart"/>
      <w:r w:rsidRPr="00DA68BA">
        <w:rPr>
          <w:b/>
          <w:bCs/>
          <w:sz w:val="32"/>
          <w:szCs w:val="32"/>
        </w:rPr>
        <w:t>suber</w:t>
      </w:r>
      <w:proofErr w:type="spellEnd"/>
      <w:r w:rsidRPr="00DA68BA">
        <w:rPr>
          <w:b/>
          <w:bCs/>
          <w:sz w:val="32"/>
          <w:szCs w:val="32"/>
        </w:rPr>
        <w:t>]</w:t>
      </w:r>
    </w:p>
    <w:p w:rsidR="00DA68BA" w:rsidRPr="00DA68BA" w:rsidRDefault="00DA68BA" w:rsidP="00DA68BA">
      <w:pPr>
        <w:rPr>
          <w:b/>
          <w:bCs/>
          <w:sz w:val="32"/>
          <w:szCs w:val="32"/>
        </w:rPr>
      </w:pPr>
      <w:r w:rsidRPr="00DA68BA">
        <w:rPr>
          <w:b/>
          <w:bCs/>
          <w:sz w:val="32"/>
          <w:szCs w:val="32"/>
        </w:rPr>
        <w:t>NCBI Reference Sequence: XP_023895839.1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&gt;XP_023895839.1 transcription factor MYB41 [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Quercus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suber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MGRAPCCDKKGLKKGPWTPEEDQILVDFIKKNGGHGSWRSLPKLAGLLRCGKSCRLRWTNYLRPDIKRGP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FTQEEEKLVIQLHGILGNRWATIASQLPGRTDNEIKNLWNTHLKKRLMGMGLDPQTHELITSCSTTVKAP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ASPITRHMAQWESARLEAEARLSRESSLFNPIPLGKTDSDYFLRIWNSKIGESFRKFNREDKTACQSPVS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QASSSTKCGSISAITTEISPILLGSSIAGSNQNEDNECKSCKSYPEEMMVGYDTSSSDELEDSSDSAFQM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LLDFPINNDMSFLEEDINKYSTPPAMLTENSFICPL</w:t>
      </w:r>
    </w:p>
    <w:p w:rsidR="00DA68BA" w:rsidRDefault="00DA68BA" w:rsidP="00865FFD"/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r>
        <w:rPr>
          <w:rFonts w:ascii="Arial" w:hAnsi="Arial" w:cs="Arial"/>
          <w:color w:val="222222"/>
          <w:sz w:val="41"/>
          <w:szCs w:val="41"/>
        </w:rPr>
        <w:t>PREDICTED: transcription repressor MYB6-like [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Juglans</w:t>
      </w:r>
      <w:proofErr w:type="spellEnd"/>
      <w:r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regia</w:t>
      </w:r>
      <w:proofErr w:type="spellEnd"/>
      <w:r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XP_018845395.1</w:t>
      </w:r>
    </w:p>
    <w:p w:rsidR="00051D41" w:rsidRDefault="00051D41" w:rsidP="00DB703E">
      <w:pPr>
        <w:pStyle w:val="ListParagraph"/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&gt;XP_018845395.1 PREDICTED: transcription repressor MYB6-like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Juglans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regia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MGRAPCCDKRGLKKGPWTPEEDEILVEYIKKNGGHGSWRSLPKLAGLLRCGKSCRLRWTNYLRPDIKRGP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FTQEEEKLVVQLHGILGNRWASIAAQLPGRTDNEIKNLWNTHLKKRLVCMGLDPQTHEPVNSCSTTIKAP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ASPTTRHMAQWESARLEAEARLSRESSLFHPNPVGGTDSDYFLRIWNSEVGESFRKFSMGDKTLCQSPVS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QASSSTKCGSMSAITTEICPILGGSSIAGSNQNEDTECKSCKSYTEEMMAASDCSSSDELEDSSENALQL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LLDFPINNDMSFLEEDLDMYALPPAMLTESSFICHL</w:t>
      </w:r>
    </w:p>
    <w:p w:rsidR="00DB703E" w:rsidRDefault="00DB703E" w:rsidP="00865FFD"/>
    <w:p w:rsidR="00DB703E" w:rsidRP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proofErr w:type="gramStart"/>
      <w:r w:rsidRPr="00DB703E">
        <w:rPr>
          <w:rFonts w:ascii="Arial" w:hAnsi="Arial" w:cs="Arial"/>
          <w:color w:val="222222"/>
          <w:sz w:val="41"/>
          <w:szCs w:val="41"/>
        </w:rPr>
        <w:t>transcription</w:t>
      </w:r>
      <w:proofErr w:type="gramEnd"/>
      <w:r w:rsidRPr="00DB703E">
        <w:rPr>
          <w:rFonts w:ascii="Arial" w:hAnsi="Arial" w:cs="Arial"/>
          <w:color w:val="222222"/>
          <w:sz w:val="41"/>
          <w:szCs w:val="41"/>
        </w:rPr>
        <w:t xml:space="preserve"> factor MYB41 [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Herrania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umbratica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XP_021280626.1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&gt;XP_021280626.1 transcription factor MYB41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Herrania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umbratica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MGRTPCCDRKGLKKGPWAPEEDEILVNYIKKHGHGSWRSLPKLAGLLRCGKSCRLRWTNYLRPDIKRGPF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TLEEEKLVIQLHGILGNRWAAIASQLPGRTDNEIKNLWNTHLKKRLVCMGLDPQTHEPFTPCGPTTAAPT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SPATRHMAQWESARLEAEARLSRESLLFSSPPLGKPDSDYFLRLWNSEVGESFRKLNREDKTACQSPISQ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ASSSTKCGSVSAVTIDICPNIAGSSTPASNQIEDTACKSFKSCTEDPVDASDSSCSNESEDSSDTALQLL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LDFPINNDMSFLENVDAYATSAAMLTDTSFISPSEGYLKA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1C0C91" w:rsidRDefault="00DB703E" w:rsidP="001C0C91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r w:rsidRPr="001C0C91">
        <w:rPr>
          <w:rFonts w:ascii="Arial" w:hAnsi="Arial" w:cs="Arial"/>
          <w:color w:val="222222"/>
          <w:sz w:val="34"/>
          <w:szCs w:val="34"/>
        </w:rPr>
        <w:t>PREDICTED: transcription repressor MYB6 isoform X1 [Theobroma cacao]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XP_017980167.1</w:t>
      </w:r>
    </w:p>
    <w:p w:rsidR="00DB703E" w:rsidRDefault="001107C7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3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4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bookmarkStart w:id="0" w:name="EntrezSystem2.PEntrez.Protein.Sequence_R"/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begin"/>
      </w:r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instrText xml:space="preserve"> HYPERLINK "https://www.ncbi.nlm.nih.gov/protein/XP_017980167.1?report=graph" </w:instrText>
      </w:r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separate"/>
      </w:r>
      <w:r w:rsidR="00DB703E">
        <w:rPr>
          <w:rStyle w:val="Hyperlink"/>
          <w:rFonts w:ascii="Arial" w:hAnsi="Arial" w:cs="Arial"/>
          <w:color w:val="6666AA"/>
          <w:sz w:val="20"/>
          <w:szCs w:val="20"/>
        </w:rPr>
        <w:t>Graphics</w:t>
      </w:r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end"/>
      </w:r>
      <w:bookmarkEnd w:id="0"/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&gt;XP_017980167.1 PREDICTED: transcription repressor MYB6 isoform X1 [Theobroma cacao]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MGRTPCCDRKGLKKGPWAPEEDEILVNYIKKHGHGSWRSLPKLAGLLRCGKSCRLRWTNYLRPDIKRGPF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TLEEEKLVIQLHGILGNRWAAIASQLPGRTDNEIKNLWNTHLKKRLVCMGLDPQTHEPFTPCGPTTAAPT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SPATRHMAQWESARLEAEARLSRESLLFSSPPLGKPDSDYFLRLWNSEVGESFRKLNREDKTACQSPISQ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ASSSTKCGSVSAVTIDICPNIAGSSTPASNQIEDTACKSFKSCTEDPVDASDSSCSNESEDSSDTALQLL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LDFPINNDMSFLENVDTYATSHAMLTDTSFISPSEGYLKA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MYB41-like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Hevea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brasiliensis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XP_021653076.1</w:t>
      </w:r>
    </w:p>
    <w:p w:rsidR="00DB703E" w:rsidRDefault="001107C7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5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6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7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&gt;XP_021653076.1 transcription factor MYB41-like [</w:t>
      </w:r>
      <w:proofErr w:type="spellStart"/>
      <w:r>
        <w:rPr>
          <w:color w:val="000000"/>
        </w:rPr>
        <w:t>Hevea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brasiliensis</w:t>
      </w:r>
      <w:proofErr w:type="spellEnd"/>
      <w:r>
        <w:rPr>
          <w:color w:val="000000"/>
        </w:rPr>
        <w:t>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MGRTPCCDKKGLKKGPWTPEEDEILVRYINKNGHGSWRSLPKLAGLLRCGKSCRLRWTNYLRPDIKRGPF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TLEEEKLVIQLHGILGNRWAAIASQLPGRTDNEVKNLWNTHLKKRLLCMGLDPQTHEPFTSCGPAIKTPA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SPATRHMAQWESARLEAEARLSRESSLFNPPTPGKTDSDYFLRMWNSEVGESFRKFNRGDKTTCQSPASA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SQASSSTKCGSFSAVTADISPNLAGYSTTASNQNEDTECKSFKSYAEDVNAGSDSSSSVELEDSSDSTLQ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LLLDFPINNDMSFLEENVDSIASYSAMQ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7677D8" w:rsidRDefault="007677D8" w:rsidP="007677D8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Populus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trichocarpa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7677D8" w:rsidRDefault="007677D8" w:rsidP="007677D8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XP_006386598.2</w:t>
      </w:r>
    </w:p>
    <w:p w:rsidR="007677D8" w:rsidRDefault="001107C7" w:rsidP="007677D8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8" w:history="1">
        <w:proofErr w:type="spellStart"/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9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20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&gt;XP_006386598.2 transcription factor MYB41 [</w:t>
      </w:r>
      <w:proofErr w:type="spellStart"/>
      <w:r>
        <w:rPr>
          <w:color w:val="000000"/>
        </w:rPr>
        <w:t>Populus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trichocarpa</w:t>
      </w:r>
      <w:proofErr w:type="spellEnd"/>
      <w:r>
        <w:rPr>
          <w:color w:val="000000"/>
        </w:rPr>
        <w:t>]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MGRTPCCDKKGLKKGPWTPEEDDLLVTYIKKNGHGSWRSLPKLAGLLRCGKSCRLRWTNYLRPDIKRGPF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TLEEEKLVIQLHGILGNRWAAIASQLPGRTDNEIKNLWNTHLKKRLLCLGLDPQTHEPFSSRGPVNKGPA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SPATRHMAQWESARLEAEQRLSRESSLFLPPMVEKIDCDHFLRIWNSEVGESFRRINMGDNKTACQSPVS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QASSSTKCGSISAITADIIPNLSRSPATASNQNEDMEWKSPKSYAEDVLAGSDSSSAELEDLTDSTLQLL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LDFPINNDMSFLDKNIDSYATSSAMLTGPSMICPL</w:t>
      </w:r>
    </w:p>
    <w:p w:rsidR="007677D8" w:rsidRDefault="007677D8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E25CB4" w:rsidRDefault="00E25CB4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ListParagraph"/>
      </w:pP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DF1720" w:rsidRDefault="00DF1720" w:rsidP="00865FFD"/>
    <w:p w:rsidR="00DF1720" w:rsidRDefault="00DF1720" w:rsidP="00865FFD">
      <w:r>
        <w:t>Chr8 Phylogenetic Tree</w:t>
      </w:r>
    </w:p>
    <w:p w:rsidR="00DF1720" w:rsidRDefault="00DF1720" w:rsidP="00DF1720">
      <w:proofErr w:type="gramStart"/>
      <w:r>
        <w:t>bf188fb9-3064-46b8-b71d-0d255aacfb81</w:t>
      </w:r>
      <w:proofErr w:type="gramEnd"/>
    </w:p>
    <w:p w:rsidR="00051D41" w:rsidRDefault="00051D41" w:rsidP="00865FFD"/>
    <w:p w:rsidR="00051D41" w:rsidRDefault="0080553B" w:rsidP="00865FFD">
      <w:r>
        <w:rPr>
          <w:noProof/>
        </w:rPr>
        <w:drawing>
          <wp:inline distT="0" distB="0" distL="0" distR="0">
            <wp:extent cx="5941060" cy="2855595"/>
            <wp:effectExtent l="0" t="0" r="0" b="0"/>
            <wp:docPr id="4" name="Picture 1" descr="COMMON NAMES chr8 PHYLOGENETIC TREE bf188fb9-3064-46b8-b71d-0d255aacfb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MON NAMES chr8 PHYLOGENETIC TREE bf188fb9-3064-46b8-b71d-0d255aacfb8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1C0C91" w:rsidRDefault="001C0C91" w:rsidP="00865FFD"/>
    <w:p w:rsidR="001C0C91" w:rsidRDefault="001C0C91" w:rsidP="00865FFD"/>
    <w:p w:rsidR="00051D41" w:rsidRDefault="00051D41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AD45CB" w:rsidRDefault="00C3123A" w:rsidP="00865FFD">
      <w:r>
        <w:t>*************************************************************************************</w:t>
      </w:r>
    </w:p>
    <w:p w:rsidR="0058652C" w:rsidRPr="0009252B" w:rsidRDefault="0058652C" w:rsidP="0009252B">
      <w:pPr>
        <w:rPr>
          <w:rFonts w:asciiTheme="majorBidi" w:hAnsiTheme="majorBidi" w:cstheme="majorBidi"/>
          <w:sz w:val="24"/>
          <w:szCs w:val="24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1235F5" w:rsidRDefault="001235F5" w:rsidP="00DF002C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VPVWYNMVNQGLLKEPVFSFWFNRNADEEEGGEIVFGGVDPNHYKGEHTYVPVTQKGYWQFDMGDVMIDG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QTTGFCASGCSAIADSGTSLLVGPTTIITELNHAIGASGIVSQECKTVVAEYGETIIERILAKDQPAKIC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SQIGLCSFDGTHGVSIGIKSVVENTHKVSGDLSDATCSACEMTVVWMQNQLKQNQTQERILDYVNQLCDR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LPSPMGESAVDCAGLSSMPNVSFTIGGRTFDLTPEQYVLKVGEGDAAQCISGFTALDVPPPRGPLWILGD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VFMGRYHTVFDYGNERIGFAEAA</w:t>
      </w:r>
    </w:p>
    <w:p w:rsidR="009575A4" w:rsidRDefault="009575A4" w:rsidP="00865FFD"/>
    <w:p w:rsidR="00FF677D" w:rsidRDefault="00FF677D" w:rsidP="00865FFD"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71" w:rsidRDefault="00442B71" w:rsidP="00442B71">
      <w:r w:rsidRPr="00442B71">
        <w:t>chr8:49455282</w:t>
      </w:r>
      <w:proofErr w:type="gramStart"/>
      <w:r w:rsidRPr="00442B71">
        <w:t>..49459612</w:t>
      </w:r>
      <w:proofErr w:type="gramEnd"/>
      <w:r w:rsidRPr="00442B71">
        <w:t xml:space="preserve"> (4.33 Kb)</w:t>
      </w:r>
      <w:r w:rsidR="00113F27">
        <w:t>: ANNOTATE SEQUENCES WITH YOUR NAME ATTACHED TO IT</w:t>
      </w:r>
      <w:r w:rsidR="00113F27">
        <w:br/>
        <w:t>FROM NOW ON</w:t>
      </w:r>
    </w:p>
    <w:p w:rsidR="00A859B8" w:rsidRDefault="008F064E" w:rsidP="00442B71">
      <w:pPr>
        <w:rPr>
          <w:rFonts w:ascii="Comic Sans MS" w:hAnsi="Comic Sans MS"/>
          <w:sz w:val="56"/>
          <w:szCs w:val="56"/>
        </w:rPr>
      </w:pPr>
      <w:r>
        <w:rPr>
          <w:rFonts w:ascii="Comic Sans MS" w:hAnsi="Comic Sans MS"/>
          <w:sz w:val="56"/>
          <w:szCs w:val="56"/>
        </w:rPr>
        <w:t>SORRY, all the above WAS NOT</w:t>
      </w:r>
    </w:p>
    <w:p w:rsidR="008F064E" w:rsidRPr="008F064E" w:rsidRDefault="008F064E" w:rsidP="00442B71">
      <w:pPr>
        <w:rPr>
          <w:rFonts w:ascii="Comic Sans MS" w:hAnsi="Comic Sans MS"/>
          <w:sz w:val="56"/>
          <w:szCs w:val="56"/>
        </w:rPr>
      </w:pPr>
      <w:proofErr w:type="gramStart"/>
      <w:r>
        <w:rPr>
          <w:rFonts w:ascii="Comic Sans MS" w:hAnsi="Comic Sans MS"/>
          <w:sz w:val="56"/>
          <w:szCs w:val="56"/>
        </w:rPr>
        <w:t>YOUR</w:t>
      </w:r>
      <w:proofErr w:type="gramEnd"/>
      <w:r>
        <w:rPr>
          <w:rFonts w:ascii="Comic Sans MS" w:hAnsi="Comic Sans MS"/>
          <w:sz w:val="56"/>
          <w:szCs w:val="56"/>
        </w:rPr>
        <w:t xml:space="preserve"> REGION!</w:t>
      </w:r>
    </w:p>
    <w:p w:rsidR="00A859B8" w:rsidRDefault="00A859B8" w:rsidP="00442B71">
      <w:pPr>
        <w:rPr>
          <w:rFonts w:asciiTheme="majorBidi" w:hAnsiTheme="majorBidi" w:cstheme="majorBidi"/>
          <w:sz w:val="28"/>
          <w:szCs w:val="28"/>
        </w:rPr>
      </w:pPr>
      <w:r w:rsidRPr="00490622">
        <w:rPr>
          <w:rFonts w:asciiTheme="majorBidi" w:hAnsiTheme="majorBidi" w:cstheme="majorBidi"/>
          <w:sz w:val="28"/>
          <w:szCs w:val="28"/>
        </w:rPr>
        <w:t>Sorry, all the above WAS NOT EVEN YOUR REGION!</w:t>
      </w:r>
    </w:p>
    <w:p w:rsid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Actual region: chr8h-00004</w:t>
      </w:r>
    </w:p>
    <w:p w:rsidR="00490622" w:rsidRP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449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04-22 10.05.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9B8" w:rsidRDefault="00490622" w:rsidP="00442B71">
      <w:r w:rsidRPr="00490622">
        <w:rPr>
          <w:noProof/>
        </w:rPr>
        <w:drawing>
          <wp:inline distT="0" distB="0" distL="0" distR="0">
            <wp:extent cx="5943600" cy="45288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22" w:rsidRDefault="00490622" w:rsidP="00442B71">
      <w:r w:rsidRPr="00490622">
        <w:t>chr8:706211</w:t>
      </w:r>
      <w:proofErr w:type="gramStart"/>
      <w:r w:rsidRPr="00490622">
        <w:t>..718780</w:t>
      </w:r>
      <w:proofErr w:type="gramEnd"/>
      <w:r w:rsidRPr="00490622">
        <w:t xml:space="preserve"> (12.57 Kb)</w:t>
      </w:r>
    </w:p>
    <w:p w:rsidR="00490622" w:rsidRDefault="00490622" w:rsidP="00442B71">
      <w:r>
        <w:t>Get Peptide Sequence:</w:t>
      </w:r>
    </w:p>
    <w:p w:rsidR="00490622" w:rsidRDefault="00490622" w:rsidP="00490622">
      <w:r>
        <w:t>&gt;8221e23d-7354-4588-b279-b93bc84e6ad3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230 residues [chr8:711279-715487 + strand] [peptide]</w:t>
      </w:r>
    </w:p>
    <w:p w:rsidR="00490622" w:rsidRDefault="00490622" w:rsidP="00490622">
      <w:r>
        <w:t>MGNKVGKSESPKKVSKPETKLEAKTVEAMKRRAAAGTSMKSFNSIILKFPKIDESLRNCKVIFKQFDEDS</w:t>
      </w:r>
    </w:p>
    <w:p w:rsidR="00490622" w:rsidRDefault="00490622" w:rsidP="00490622">
      <w:r>
        <w:t>NGAIDYEELKKSFHKLEISCTEEEINDLFQACDINEDKGIDFNEFIVLLCLVYLLKDDAATLHAKARVGM</w:t>
      </w:r>
    </w:p>
    <w:p w:rsidR="00490622" w:rsidRDefault="00490622" w:rsidP="00490622">
      <w:r>
        <w:t>PDLEATFETLVDAFVFLDKNKDGYVSKSEMVQAINETTSGEGSGQIAMKRFEEMDWDKNGMVNFKEFLFA</w:t>
      </w:r>
    </w:p>
    <w:p w:rsidR="00A15BBC" w:rsidRDefault="00490622" w:rsidP="00490622">
      <w:pPr>
        <w:pBdr>
          <w:bottom w:val="dotted" w:sz="24" w:space="1" w:color="auto"/>
        </w:pBdr>
      </w:pPr>
      <w:r>
        <w:t>FTGWVGIDDNEDEEEGGEK</w:t>
      </w: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F6926" w:rsidRDefault="00AF6926" w:rsidP="00490622">
      <w:pPr>
        <w:pBdr>
          <w:bottom w:val="dotted" w:sz="24" w:space="1" w:color="auto"/>
        </w:pBdr>
      </w:pPr>
    </w:p>
    <w:p w:rsidR="00AF6926" w:rsidRDefault="00AF6926" w:rsidP="008F064E">
      <w:r>
        <w:rPr>
          <w:noProof/>
        </w:rPr>
        <w:drawing>
          <wp:inline distT="0" distB="0" distL="0" distR="0">
            <wp:extent cx="5943600" cy="352029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6037889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7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1477026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3710803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2702948"/>
            <wp:effectExtent l="1905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6290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060896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363657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7905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8F4C06" w:rsidRDefault="00905EF6" w:rsidP="008F064E">
      <w:r>
        <w:rPr>
          <w:noProof/>
        </w:rPr>
        <w:drawing>
          <wp:inline distT="0" distB="0" distL="0" distR="0">
            <wp:extent cx="5943600" cy="462961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9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EF6" w:rsidRDefault="00F245C3" w:rsidP="008F064E">
      <w:r>
        <w:rPr>
          <w:noProof/>
        </w:rPr>
        <w:drawing>
          <wp:inline distT="0" distB="0" distL="0" distR="0">
            <wp:extent cx="5943600" cy="257498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C06" w:rsidRDefault="008F4C06" w:rsidP="008F064E"/>
    <w:p w:rsidR="00F245C3" w:rsidRDefault="00F245C3" w:rsidP="008F064E"/>
    <w:p w:rsidR="00F245C3" w:rsidRDefault="00F245C3" w:rsidP="008F064E"/>
    <w:p w:rsidR="008F064E" w:rsidRDefault="008F064E" w:rsidP="008F064E">
      <w:r>
        <w:t xml:space="preserve">Region: </w:t>
      </w:r>
      <w:r w:rsidRPr="008F064E">
        <w:t>chr8:716586</w:t>
      </w:r>
      <w:proofErr w:type="gramStart"/>
      <w:r w:rsidRPr="008F064E">
        <w:t>..722870</w:t>
      </w:r>
      <w:proofErr w:type="gramEnd"/>
      <w:r w:rsidRPr="008F064E">
        <w:t xml:space="preserve"> (6.29 Kb)</w:t>
      </w:r>
    </w:p>
    <w:p w:rsidR="008F064E" w:rsidRDefault="008F064E" w:rsidP="008F064E"/>
    <w:p w:rsidR="008F064E" w:rsidRDefault="008F064E" w:rsidP="008F064E">
      <w:r>
        <w:rPr>
          <w:noProof/>
        </w:rPr>
        <w:drawing>
          <wp:inline distT="0" distB="0" distL="0" distR="0">
            <wp:extent cx="5943600" cy="40100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04-22 10.24.4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&gt;888593c6-445a-441e-82b5-76e04a4253b9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142 residues [chr8:716629-724195 - strand] [peptide]</w:t>
      </w:r>
    </w:p>
    <w:p w:rsidR="008F064E" w:rsidRDefault="008F064E" w:rsidP="008F064E">
      <w:r>
        <w:t>MLIFIQYNFVGRLLGPRGNSLKRVEASTECRVLIRGRGSIKDPTREEMMRGKPGYEHLNEPLHILVEAEL</w:t>
      </w:r>
    </w:p>
    <w:p w:rsidR="008F064E" w:rsidRDefault="008F064E" w:rsidP="008F064E">
      <w:r>
        <w:t>PVEIIDARLMQAREILEDLLKPVDETHDFYKKQQLRELAMINGTLREEGSPMSGSVSPFHNSLGMKRAKT</w:t>
      </w:r>
    </w:p>
    <w:p w:rsidR="008F064E" w:rsidRDefault="008F064E" w:rsidP="008F064E">
      <w:pPr>
        <w:pBdr>
          <w:bottom w:val="dotted" w:sz="24" w:space="1" w:color="auto"/>
        </w:pBdr>
      </w:pPr>
      <w:r>
        <w:t>RG</w:t>
      </w:r>
    </w:p>
    <w:p w:rsidR="008F064E" w:rsidRDefault="008F064E" w:rsidP="008F064E"/>
    <w:p w:rsidR="008F064E" w:rsidRDefault="008F064E" w:rsidP="008F064E"/>
    <w:p w:rsidR="008F064E" w:rsidRDefault="009F1145" w:rsidP="008F064E">
      <w:r>
        <w:rPr>
          <w:noProof/>
        </w:rPr>
        <w:drawing>
          <wp:inline distT="0" distB="0" distL="0" distR="0">
            <wp:extent cx="5943600" cy="271863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8F064E" w:rsidP="008F064E"/>
    <w:p w:rsidR="008F064E" w:rsidRDefault="009F1145" w:rsidP="008F064E">
      <w:r>
        <w:rPr>
          <w:noProof/>
        </w:rPr>
        <w:drawing>
          <wp:inline distT="0" distB="0" distL="0" distR="0">
            <wp:extent cx="5943600" cy="533196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145" w:rsidRDefault="009F1145" w:rsidP="008F064E"/>
    <w:p w:rsidR="009F1145" w:rsidRDefault="009F1145" w:rsidP="008F064E">
      <w:r>
        <w:rPr>
          <w:noProof/>
        </w:rPr>
        <w:drawing>
          <wp:inline distT="0" distB="0" distL="0" distR="0">
            <wp:extent cx="5943600" cy="170681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/>
    <w:p w:rsidR="00B952EE" w:rsidRDefault="00B952EE" w:rsidP="008F064E"/>
    <w:p w:rsidR="00B952EE" w:rsidRDefault="00B952EE" w:rsidP="008F064E">
      <w:r>
        <w:rPr>
          <w:noProof/>
        </w:rPr>
        <w:drawing>
          <wp:inline distT="0" distB="0" distL="0" distR="0">
            <wp:extent cx="5943600" cy="297006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302866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294295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84901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91994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4B3B90" w:rsidP="008F064E">
      <w:r>
        <w:rPr>
          <w:noProof/>
        </w:rPr>
        <w:drawing>
          <wp:inline distT="0" distB="0" distL="0" distR="0">
            <wp:extent cx="5943600" cy="244054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69" w:rsidRDefault="004B3B90" w:rsidP="008F064E">
      <w:r>
        <w:rPr>
          <w:noProof/>
        </w:rPr>
        <w:drawing>
          <wp:inline distT="0" distB="0" distL="0" distR="0">
            <wp:extent cx="5943600" cy="512663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4B3B90" w:rsidP="008F064E">
      <w:r>
        <w:rPr>
          <w:noProof/>
        </w:rPr>
        <w:drawing>
          <wp:inline distT="0" distB="0" distL="0" distR="0">
            <wp:extent cx="5943600" cy="245534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89" w:rsidRDefault="00535989" w:rsidP="008F064E"/>
    <w:p w:rsidR="00535989" w:rsidRDefault="00535989" w:rsidP="008F064E"/>
    <w:p w:rsidR="008F064E" w:rsidRDefault="008F064E" w:rsidP="008F064E">
      <w:r>
        <w:t xml:space="preserve">Region: </w:t>
      </w:r>
      <w:r w:rsidRPr="008F064E">
        <w:t>chr8:730346</w:t>
      </w:r>
      <w:proofErr w:type="gramStart"/>
      <w:r w:rsidRPr="008F064E">
        <w:t>..736630</w:t>
      </w:r>
      <w:proofErr w:type="gramEnd"/>
      <w:r w:rsidRPr="008F064E">
        <w:t xml:space="preserve"> (6.29 Kb)</w:t>
      </w:r>
    </w:p>
    <w:p w:rsidR="008F064E" w:rsidRDefault="008F064E" w:rsidP="008F064E">
      <w:r>
        <w:rPr>
          <w:noProof/>
        </w:rPr>
        <w:drawing>
          <wp:inline distT="0" distB="0" distL="0" distR="0">
            <wp:extent cx="5943600" cy="40551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04-22 10.28.2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&gt;7ed3267c-1f29-49ec-a967-0a36bab69f8b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199 residues [chr8:730430-734875 + strand] [peptide]</w:t>
      </w:r>
    </w:p>
    <w:p w:rsidR="008F064E" w:rsidRDefault="008F064E" w:rsidP="008F064E">
      <w:r>
        <w:t>VSVSEEEVAQEKEKEKEMEGTSTTVPFKNLHSREYQGHKKKVHSVAWNCTGTKLASGSVDQTARLWHIEP</w:t>
      </w:r>
    </w:p>
    <w:p w:rsidR="008F064E" w:rsidRDefault="008F064E" w:rsidP="008F064E">
      <w:r>
        <w:t>HGHGKVKDIELKGHTDSVDQLCWDPKHGDLIATASGDKTVRLWDARSGKCSMQTELSGENINITYKPDGT</w:t>
      </w:r>
    </w:p>
    <w:p w:rsidR="008F064E" w:rsidRDefault="008F064E" w:rsidP="008F064E">
      <w:pPr>
        <w:pBdr>
          <w:bottom w:val="dotted" w:sz="24" w:space="1" w:color="auto"/>
        </w:pBdr>
      </w:pPr>
      <w:r>
        <w:t>HIAVGNRDDELTILDVRKFKPMHKRKFSYEVNEIAWNMTGEMFFLTTGNDILLLEVLIP</w:t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82799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472470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2378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22" w:rsidRDefault="00D34322" w:rsidP="008F064E">
      <w:pPr>
        <w:pBdr>
          <w:bottom w:val="dotted" w:sz="24" w:space="1" w:color="auto"/>
        </w:pBdr>
      </w:pPr>
    </w:p>
    <w:p w:rsidR="00D34322" w:rsidRDefault="00D34322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2154" cy="3316406"/>
            <wp:effectExtent l="19050" t="0" r="1446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647465"/>
            <wp:effectExtent l="19050" t="0" r="0" b="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938555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851869"/>
            <wp:effectExtent l="19050" t="0" r="0" b="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049233"/>
            <wp:effectExtent l="19050" t="0" r="0" b="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168289"/>
            <wp:effectExtent l="19050" t="0" r="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drawing>
          <wp:inline distT="0" distB="0" distL="0" distR="0">
            <wp:extent cx="5943600" cy="659922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9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drawing>
          <wp:inline distT="0" distB="0" distL="0" distR="0">
            <wp:extent cx="5943600" cy="278383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5DE" w:rsidRDefault="001935DE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1935DE" w:rsidRDefault="001935DE" w:rsidP="00E1732B"/>
    <w:p w:rsidR="001935DE" w:rsidRDefault="001935DE" w:rsidP="00E1732B"/>
    <w:p w:rsidR="003538DF" w:rsidRDefault="003538DF" w:rsidP="00E1732B"/>
    <w:p w:rsidR="003538DF" w:rsidRDefault="003538DF" w:rsidP="00E1732B"/>
    <w:p w:rsidR="00E1732B" w:rsidRDefault="00E1732B" w:rsidP="00E1732B">
      <w:r>
        <w:t xml:space="preserve">Region: </w:t>
      </w:r>
      <w:r w:rsidRPr="00E1732B">
        <w:t>chr8:750116</w:t>
      </w:r>
      <w:proofErr w:type="gramStart"/>
      <w:r w:rsidRPr="00E1732B">
        <w:t>..756400</w:t>
      </w:r>
      <w:proofErr w:type="gramEnd"/>
      <w:r w:rsidRPr="00E1732B">
        <w:t xml:space="preserve"> (6.29 Kb)</w:t>
      </w:r>
    </w:p>
    <w:p w:rsidR="00E1732B" w:rsidRDefault="00E1732B" w:rsidP="00E1732B">
      <w:r>
        <w:rPr>
          <w:noProof/>
        </w:rPr>
        <w:drawing>
          <wp:inline distT="0" distB="0" distL="0" distR="0">
            <wp:extent cx="5943600" cy="5715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04-22 10.32.34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2B" w:rsidRDefault="00E1732B" w:rsidP="00E1732B">
      <w:r>
        <w:t>&gt;749cc0cf-94ce-46e8-ad7b-691878547166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644 residues [chr8:750495-761746 + strand] [peptide]</w:t>
      </w:r>
    </w:p>
    <w:p w:rsidR="00E1732B" w:rsidRDefault="00E1732B" w:rsidP="00E1732B">
      <w:r>
        <w:t>MTATHQLEVAVMSIAYVGRSLLLTSISSSSINSVHLDGGNVFINLLMVSLSNALLGMDANDPPKTLATMQ</w:t>
      </w:r>
    </w:p>
    <w:p w:rsidR="00E1732B" w:rsidRDefault="00E1732B" w:rsidP="00E1732B">
      <w:r>
        <w:t>LIGSIFSNLASLDDNIDGLLFMRISLSQWLDEFLSRLFSLLLYLEPSSVLNEGLNSPATSGTFLVEYSSY</w:t>
      </w:r>
    </w:p>
    <w:p w:rsidR="00E1732B" w:rsidRDefault="00E1732B" w:rsidP="00E1732B">
      <w:r>
        <w:t>YYCMLEIMLGRLSKSLYDQALRKISKFVKTNTLPGAIEEVGLLCSACIHSNREEAVIHLIEPLLLSVINS</w:t>
      </w:r>
    </w:p>
    <w:p w:rsidR="00E1732B" w:rsidRDefault="00E1732B" w:rsidP="00E1732B">
      <w:r>
        <w:t>LEDTPVMGFKEGEISKASISIKAKPTLSPALETTINYRLKVLSIAISYGGPALLRYKDQFKEAITSSFDS</w:t>
      </w:r>
    </w:p>
    <w:p w:rsidR="00E1732B" w:rsidRDefault="00E1732B" w:rsidP="00E1732B">
      <w:r>
        <w:t>PSWKVNSAGDSLLRSLLKSLTRYYPIDQYKSILSHPDAAALEDWISTKDYTNGEPVMPPKWHIPSDDEVQ</w:t>
      </w:r>
    </w:p>
    <w:p w:rsidR="00E1732B" w:rsidRDefault="00E1732B" w:rsidP="00E1732B">
      <w:r>
        <w:t>FANELLDLHLQSALDDLYRTCQARIHSGPGDRNEHLKVTLLRIDSSLQGVLSCLPDFNPSSRNGTVEDPD</w:t>
      </w:r>
    </w:p>
    <w:p w:rsidR="00E1732B" w:rsidRDefault="00E1732B" w:rsidP="00E1732B">
      <w:r>
        <w:t>HAPFLIAGATGSSVGGTELREKATEVIHAACKYLLEEKSDDSILLILVIRIMDALGNHGRCWYDAWSGEA</w:t>
      </w:r>
    </w:p>
    <w:p w:rsidR="00E1732B" w:rsidRDefault="00E1732B" w:rsidP="00E1732B">
      <w:r>
        <w:t>WNLESAAIKEPSINFIVSSNYKGKRRPRWYLIDKAYLHSMWRALKSSYNKFCARGNFYPSNHVILLIDDL</w:t>
      </w:r>
    </w:p>
    <w:p w:rsidR="00E1732B" w:rsidRDefault="00E1732B" w:rsidP="00E1732B">
      <w:r>
        <w:t>LKLSLHNYGTVRRLAGKTLLKMIERWPSMISKCVLSLTENLRDSKSSEHVVLGSCAVLASKTVFKHLAMD</w:t>
      </w:r>
    </w:p>
    <w:p w:rsidR="00E1732B" w:rsidRDefault="00E1732B" w:rsidP="00E1732B">
      <w:pPr>
        <w:pBdr>
          <w:bottom w:val="dotted" w:sz="24" w:space="1" w:color="auto"/>
        </w:pBdr>
      </w:pPr>
      <w:r>
        <w:t>PKSFCSFIRGILLR</w:t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94391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547228"/>
            <wp:effectExtent l="19050" t="0" r="0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6135329"/>
            <wp:effectExtent l="19050" t="0" r="0" b="0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787593"/>
            <wp:effectExtent l="1905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222568"/>
            <wp:effectExtent l="19050" t="0" r="0" b="0"/>
            <wp:docPr id="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948237"/>
            <wp:effectExtent l="19050" t="0" r="0" b="0"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786334"/>
            <wp:effectExtent l="19050" t="0" r="0" b="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67935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73391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504BD2" w:rsidP="00E1732B">
      <w:r>
        <w:rPr>
          <w:noProof/>
        </w:rPr>
        <w:drawing>
          <wp:inline distT="0" distB="0" distL="0" distR="0">
            <wp:extent cx="5943600" cy="27172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E1732B" w:rsidRPr="002F3E98" w:rsidRDefault="00E1732B" w:rsidP="00E1732B">
      <w:pPr>
        <w:rPr>
          <w:sz w:val="40"/>
          <w:szCs w:val="40"/>
        </w:rPr>
      </w:pPr>
      <w:r>
        <w:t xml:space="preserve">Region: </w:t>
      </w:r>
      <w:r w:rsidRPr="00E1732B">
        <w:t>chr8:762831</w:t>
      </w:r>
      <w:proofErr w:type="gramStart"/>
      <w:r w:rsidRPr="00E1732B">
        <w:t>..769115</w:t>
      </w:r>
      <w:proofErr w:type="gramEnd"/>
      <w:r w:rsidRPr="00E1732B">
        <w:t xml:space="preserve"> (6.29 Kb)</w:t>
      </w:r>
      <w:r w:rsidR="002F3E98">
        <w:t xml:space="preserve"> </w:t>
      </w:r>
      <w:r w:rsidR="002F3E98" w:rsidRPr="002F3E98">
        <w:rPr>
          <w:sz w:val="40"/>
          <w:szCs w:val="40"/>
        </w:rPr>
        <w:t>ERROR: NOTHING FOUND</w:t>
      </w:r>
    </w:p>
    <w:p w:rsidR="00E1732B" w:rsidRDefault="00E1732B" w:rsidP="00A15BBC">
      <w:r>
        <w:rPr>
          <w:noProof/>
        </w:rPr>
        <w:drawing>
          <wp:inline distT="0" distB="0" distL="0" distR="0">
            <wp:extent cx="5943600" cy="6300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04-22 10.34.33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BC" w:rsidRDefault="00A15BBC" w:rsidP="00A15BBC"/>
    <w:p w:rsidR="00A15BBC" w:rsidRDefault="00A15BBC" w:rsidP="00A15BBC">
      <w:r>
        <w:t>&gt;63a06a12-9680-4118-a40e-2f932fd1fdf2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95 residues [chr8:764673-767092 + strand] [peptide]</w:t>
      </w:r>
    </w:p>
    <w:p w:rsidR="00A15BBC" w:rsidRDefault="00A15BBC" w:rsidP="00A15BBC">
      <w:r>
        <w:t>NMSGGQSVASIHGPVLALTACVLSSPYDMPSWLPEHVILLACFGGEPSPVKSTVTKAVAEFRRTHADTWD</w:t>
      </w:r>
    </w:p>
    <w:p w:rsidR="00A15BBC" w:rsidRDefault="00A15BBC" w:rsidP="00A15BBC">
      <w:r>
        <w:t>IQKNSFTEEQLEVLADTSSSSSYFA</w:t>
      </w:r>
    </w:p>
    <w:p w:rsidR="00A15BBC" w:rsidRDefault="00A15BBC" w:rsidP="00E1732B">
      <w:pPr>
        <w:pBdr>
          <w:bottom w:val="dotted" w:sz="24" w:space="1" w:color="auto"/>
        </w:pBdr>
      </w:pPr>
    </w:p>
    <w:p w:rsidR="00E1732B" w:rsidRDefault="00E1732B" w:rsidP="00E1732B">
      <w:r>
        <w:t xml:space="preserve">Region: </w:t>
      </w:r>
      <w:r w:rsidR="006910BD" w:rsidRPr="006910BD">
        <w:t>chr8:774501</w:t>
      </w:r>
      <w:proofErr w:type="gramStart"/>
      <w:r w:rsidR="006910BD" w:rsidRPr="006910BD">
        <w:t>..780785</w:t>
      </w:r>
      <w:proofErr w:type="gramEnd"/>
      <w:r w:rsidR="006910BD" w:rsidRPr="006910BD">
        <w:t xml:space="preserve"> (6.29 Kb)</w:t>
      </w:r>
    </w:p>
    <w:p w:rsidR="00E1732B" w:rsidRDefault="00E1732B" w:rsidP="00E1732B"/>
    <w:p w:rsidR="00E1732B" w:rsidRDefault="00E1732B" w:rsidP="00E1732B"/>
    <w:p w:rsidR="00E1732B" w:rsidRDefault="006910BD" w:rsidP="00E1732B">
      <w:r>
        <w:rPr>
          <w:noProof/>
        </w:rPr>
        <w:drawing>
          <wp:inline distT="0" distB="0" distL="0" distR="0">
            <wp:extent cx="5943600" cy="379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04-22 10.47.0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33" w:rsidRDefault="00F02133" w:rsidP="00F02133">
      <w:r>
        <w:t>&gt;03743ceb-c990-4b6b-af2b-1d16d080494d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588 residues [chr8:776562-787077 + strand] [peptide]</w:t>
      </w:r>
    </w:p>
    <w:p w:rsidR="00F02133" w:rsidRDefault="00F02133" w:rsidP="00F02133">
      <w:r>
        <w:t>FIKAKSDVSLEDVSTLVEIGLELFKNSQNKLYAQVRWGNILVRVLNKYRKKLSLKVQWRPLYDTLVNTHF</w:t>
      </w:r>
    </w:p>
    <w:p w:rsidR="00F02133" w:rsidRDefault="00F02133" w:rsidP="00F02133">
      <w:r>
        <w:t>TRDTGPEGWRLRQRHFEAITSLVRSCRRFFPPGSAFEIWSEFRSLLENPWHNSSFEGSGFVRLFLPTNLD</w:t>
      </w:r>
    </w:p>
    <w:p w:rsidR="00F02133" w:rsidRDefault="00F02133" w:rsidP="00F02133">
      <w:r>
        <w:t>NQDFFTNDWIKSCIDLWDSMPNCQFWNSQWAALVARVVKNCNSIEWECFLPTLFARYLNMFEVPVANGSG</w:t>
      </w:r>
    </w:p>
    <w:p w:rsidR="00F02133" w:rsidRDefault="00F02133" w:rsidP="00F02133">
      <w:r>
        <w:t>SYPFSVDVPRNTRFLFSNKTVTPAKAIAKAIVYLLRPGSLMQDQFEKLVNLLEQYYHPSNGGRWTYSLER</w:t>
      </w:r>
    </w:p>
    <w:p w:rsidR="00F02133" w:rsidRDefault="00F02133" w:rsidP="00F02133">
      <w:r>
        <w:t>FLFHLVIQFEKRLQHEQQNTENSRQPELLLGRSERTYFVNVVLKLIERGQYSKNEHLSETVAAATSVLSY</w:t>
      </w:r>
    </w:p>
    <w:p w:rsidR="00F02133" w:rsidRDefault="00F02133" w:rsidP="00F02133">
      <w:r>
        <w:t>VEPSLVLPFVASRFHMALETMTATHQLKIAVMSVAFVGRSLFLTSQSTSVESVESGDEFTDLLMVSLSNV</w:t>
      </w:r>
    </w:p>
    <w:p w:rsidR="00F02133" w:rsidRDefault="00F02133" w:rsidP="00F02133">
      <w:r>
        <w:t>LLGMDANDPPKTLATMQLIGSIFSNLAYLDDNIDESSFLPMIRFSEWLDEFLCRLFSLLLHLEPSSVMNE</w:t>
      </w:r>
    </w:p>
    <w:p w:rsidR="00F02133" w:rsidRDefault="00F02133" w:rsidP="00F02133">
      <w:r>
        <w:t>GLHSSATSGTFLVEDGPYYYCMLEILLGRLSKSLYTQAKPTLSPALETSIDYQLKTLSVAISYGGPALLR</w:t>
      </w:r>
    </w:p>
    <w:p w:rsidR="00E1732B" w:rsidRDefault="00F02133" w:rsidP="00F02133">
      <w:r>
        <w:t>YKDQFKEAIVSAFDSPSWKVHLPSPCGF</w:t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169582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620286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2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AF05DB" w:rsidP="00F02133">
      <w:r>
        <w:rPr>
          <w:noProof/>
        </w:rPr>
        <w:drawing>
          <wp:inline distT="0" distB="0" distL="0" distR="0">
            <wp:extent cx="5943600" cy="140728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5DB" w:rsidRDefault="00AF05DB" w:rsidP="00F02133"/>
    <w:p w:rsidR="004B2184" w:rsidRDefault="004B2184" w:rsidP="00F02133">
      <w:r>
        <w:rPr>
          <w:noProof/>
        </w:rPr>
        <w:drawing>
          <wp:inline distT="0" distB="0" distL="0" distR="0">
            <wp:extent cx="5943600" cy="5367535"/>
            <wp:effectExtent l="19050" t="0" r="0" b="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317164"/>
            <wp:effectExtent l="19050" t="0" r="0" b="0"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588163"/>
            <wp:effectExtent l="19050" t="0" r="0" b="0"/>
            <wp:docPr id="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770547"/>
            <wp:effectExtent l="19050" t="0" r="0" b="0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625476"/>
            <wp:effectExtent l="19050" t="0" r="0" b="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207564"/>
            <wp:effectExtent l="19050" t="0" r="0" b="0"/>
            <wp:docPr id="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0BD" w:rsidRDefault="005D605D" w:rsidP="00F02133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52327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3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F02133"/>
    <w:p w:rsidR="006910BD" w:rsidRDefault="006910BD" w:rsidP="00F02133">
      <w:r>
        <w:t xml:space="preserve">Region: </w:t>
      </w:r>
      <w:r w:rsidRPr="006910BD">
        <w:t>chr8:795344</w:t>
      </w:r>
      <w:proofErr w:type="gramStart"/>
      <w:r w:rsidRPr="006910BD">
        <w:t>..801574</w:t>
      </w:r>
      <w:proofErr w:type="gramEnd"/>
      <w:r w:rsidRPr="006910BD">
        <w:t xml:space="preserve"> (6.23 Kb)</w:t>
      </w:r>
    </w:p>
    <w:p w:rsidR="006910BD" w:rsidRDefault="006910BD" w:rsidP="00F02133">
      <w:r>
        <w:rPr>
          <w:noProof/>
        </w:rPr>
        <w:drawing>
          <wp:inline distT="0" distB="0" distL="0" distR="0">
            <wp:extent cx="5943600" cy="35788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04-22 10.53.48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BD" w:rsidRDefault="006910BD" w:rsidP="006910BD">
      <w:r>
        <w:t>&gt;da72fd12-6192-471d-82ef-9fd3a4cd88a5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150 residues [chr8:796485-800948 - strand] [peptide]</w:t>
      </w:r>
    </w:p>
    <w:p w:rsidR="006910BD" w:rsidRDefault="006910BD" w:rsidP="006910BD">
      <w:r>
        <w:t>MLVYIYLLCFYMCLCWQVYSQPLFANVERWFADKFPSSGFVNDNYTLKLPLLPEIRLNLLRLCFRSIYVV</w:t>
      </w:r>
    </w:p>
    <w:p w:rsidR="006910BD" w:rsidRDefault="006910BD" w:rsidP="006910BD">
      <w:r>
        <w:t>STTAIAMLFPYFNQVLGVLGGLNFWPLSIYFPVEMYFKQMNIEAWTTKWILLRTFSMFCLLVTLFSLIGS</w:t>
      </w:r>
    </w:p>
    <w:p w:rsidR="006910BD" w:rsidRDefault="006910BD" w:rsidP="006910BD">
      <w:r>
        <w:t>IEGLITAKLS</w:t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210604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568895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/>
    <w:p w:rsidR="006F0112" w:rsidRDefault="006F0112" w:rsidP="006910BD">
      <w:r>
        <w:rPr>
          <w:noProof/>
        </w:rPr>
        <w:drawing>
          <wp:inline distT="0" distB="0" distL="0" distR="0">
            <wp:extent cx="5943600" cy="2889932"/>
            <wp:effectExtent l="19050" t="0" r="0" b="0"/>
            <wp:docPr id="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00399"/>
            <wp:effectExtent l="19050" t="0" r="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0363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622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85426"/>
            <wp:effectExtent l="19050" t="0" r="0" b="0"/>
            <wp:docPr id="5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75309"/>
            <wp:effectExtent l="19050" t="0" r="0" b="0"/>
            <wp:docPr id="5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6A3B52" w:rsidP="006910BD">
      <w:r>
        <w:rPr>
          <w:noProof/>
        </w:rPr>
        <w:drawing>
          <wp:inline distT="0" distB="0" distL="0" distR="0">
            <wp:extent cx="5943600" cy="219827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Sorry, </w:t>
      </w:r>
      <w:r>
        <w:rPr>
          <w:rFonts w:ascii="Comic Sans MS" w:hAnsi="Comic Sans MS" w:cs="Times New Roman"/>
          <w:sz w:val="72"/>
          <w:szCs w:val="72"/>
        </w:rPr>
        <w:t>the above were done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Incorrectly you have to REDO Everything All OVER AGAIN For the Regions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Below the Previous Sorry for Genomic Region 701,000</w:t>
      </w:r>
      <w:proofErr w:type="gramStart"/>
      <w:r>
        <w:rPr>
          <w:rFonts w:ascii="Comic Sans MS" w:hAnsi="Comic Sans MS" w:cs="Times New Roman"/>
          <w:sz w:val="72"/>
          <w:szCs w:val="72"/>
        </w:rPr>
        <w:t>..795,000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>. And the genomic region 772,500</w:t>
      </w:r>
      <w:proofErr w:type="gramStart"/>
      <w:r w:rsidR="00534D11">
        <w:rPr>
          <w:rFonts w:ascii="Comic Sans MS" w:hAnsi="Comic Sans MS" w:cs="Times New Roman"/>
          <w:sz w:val="72"/>
          <w:szCs w:val="72"/>
        </w:rPr>
        <w:t>..793,750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 xml:space="preserve"> NEEDS TO BE CHECKED WITH MULTIPLE SEQUENCE ALIGNMENT. If the other</w:t>
      </w:r>
    </w:p>
    <w:p w:rsidR="00534D11" w:rsidRDefault="00534D11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Regions go out of bounds…then you should probably delete the others too.</w:t>
      </w:r>
    </w:p>
    <w:p w:rsidR="001C3D07" w:rsidRDefault="001C3D07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 742500</w:t>
      </w:r>
    </w:p>
    <w:p w:rsidR="00816DA1" w:rsidRPr="002C3883" w:rsidRDefault="00816DA1" w:rsidP="002C388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C3883">
        <w:rPr>
          <w:rFonts w:ascii="Times New Roman" w:hAnsi="Times New Roman" w:cs="Times New Roman"/>
          <w:sz w:val="24"/>
          <w:szCs w:val="24"/>
        </w:rPr>
        <w:t>&gt;17678ab3-55da-4b01-8c73-7e8d1b11e8c5 (</w:t>
      </w:r>
      <w:proofErr w:type="spellStart"/>
      <w:r w:rsidRPr="002C3883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2C3883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2C3883">
        <w:rPr>
          <w:rFonts w:ascii="Times New Roman" w:hAnsi="Times New Roman" w:cs="Times New Roman"/>
          <w:sz w:val="24"/>
          <w:szCs w:val="24"/>
        </w:rPr>
        <w:t>) 1693 residues [chr8:742485-762148 + strand] [peptide]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MHLYNAWLPPHVAEETKKEKESFARVVRTVNELYRPDDPDSVYA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TLTWIPVIKLFIHAESEVALEDVDTLVKIGLELFHVSQNNLHAQVKWGNILVKLFNKYHK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KLSLKVQWRPFYDTLISTHFTRNPGPEGLRLKLRHFETITSLVQSCRRFFPPGSAFDIWS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EFRSLVENPWNNSSFEGSGFVRLFLPTNLDNQDFFSCEWIKECLNLWDSIPNCQFWNCQW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AGVIARTVKNCNFIDWECFLPTLFSRFLNMFEVPVANGRGSYPFPLCVPKNTSFLFSNKT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VTRMKAIAKSIVYLLKPHGSAQEQLETFINLLEQYYHPSNGGQWTYSLERFLLHLVTQFK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KRLKHEQQNPNNSRCAELYLGRSERTKFVNVVLKLIDRGQYSKDKDLSETVAVATSILSF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VEPSLVLPFVASRYYIALETMTATHQLEVAVMSIAYVGRSLLLTSISSSSINSVHLDGGN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VFINLLMVSLSNALLGMDANDPPKTLATMQLIGSIFSNLASLDDNIDGLLFMRISLSQWL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DEFLSRLFSLLLYLEPSSVLNEGLNSPATSGTFLVEYSSYYYCMLEIMLGRLSKSLYDQA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LRKISKFVKTNTLPGAIEEVGLLCSACIHSNREEAVIHLIEPLLLSVINSLEDTPVMGFK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EGEISKASISIKAKPTLSPALETTINYRLKVLSIAISYGGPALLRYKDQFKEAITSSFDS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PSWKVNSAGDSLLRSLLKSLTRYYPIDQYKSILSHPDAAALEDWISTKDYTNGEPVMPPK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WHIPSDDEVQFANELLDLHLQSALDDLYRTCQARIHSGPGDRNEHLKVTLLRIDSSLQGV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LSCLPDFNPSSRNGTVEDPDHAPFLIAGATGSSVGGTELREKATEVIHAACKYLLEEKSD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DSILLILVIRIMDALGNHGRCWYDAWSGEAWNLESAAIKEPSINFIVSSNYKGKRRPRWY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LIDKAYLHSMWRALKSSYNKFCARGNFYPSNHVILLIDDLLKLSLHNYGTVRRLAGKTLL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KMIERWPSMISKCVLSLTENLRDSKSSEHVVLGSCAVLASKTVFKHLAMDPKSFCSFIRG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ILLSSHHESLEAQKAINELFVTYNIHFSGISRSIFRTSDYHIDGTDFSNLVSQIVSLGSD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SSSLHWRYNLMANRVLLLLAMTSRNYLNSSSAILSDTAGHFLKSLKCQLPQTRILAISAL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NTLLKESPYKFSAEEQPLFSDDLWGNTKSSLEGALTRIFQEDGFFNETLNSLSLVHIITD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TESTSSGGNNGNSIFQSLTDKSITRFYFDFSASWPRTPSWISLIDSNSFYSKFARIFKRL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VQECGMSVLLALRSTLEEFANAQERSKQCVAAEAFAGILHSDVNGILGAWDSWMMVQLQN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IILAQSVESIPEWASCIRYAVSGKGRYGTRVPLLRQKILDCLATPLPPKVTTTIVAKRYA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FLSASLIEISPQKMAAGELQLHNKLLEELLGNMCHSSAQVRETIGVTLSVLCSNIRLYAL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SDNHRSHEGGNNDVNNQLMESWIELLTKRASQVLMNIQNASHSVTLETSRDVSAPDVQLN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GHSQDDVKWMETLFHFIISSLKSGRSSCLLDVIVGLLYPVISLQETLNKELSALAKSAFE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LLLWRIFWEPHLQEAVSVILSSANDSNWRTRSATLTYLQTFMHRHTFILSRTEKQKIWRT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VEKLLKDIQVEASKRACCSSSSRLNEGWG</w:t>
      </w:r>
    </w:p>
    <w:p w:rsidR="009D7812" w:rsidRDefault="009D7812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</w:p>
    <w:p w:rsidR="009D7812" w:rsidRDefault="009D7812" w:rsidP="0097547F">
      <w:pPr>
        <w:pStyle w:val="HTMLPreformatted"/>
        <w:shd w:val="clear" w:color="auto" w:fill="FFFFFF"/>
        <w:rPr>
          <w:color w:val="626262"/>
        </w:rPr>
      </w:pPr>
      <w:r>
        <w:rPr>
          <w:noProof/>
          <w:color w:val="626262"/>
        </w:rPr>
        <w:drawing>
          <wp:inline distT="0" distB="0" distL="0" distR="0">
            <wp:extent cx="5943600" cy="5175618"/>
            <wp:effectExtent l="19050" t="0" r="0" b="0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D07" w:rsidRDefault="00D35295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 w:rsidR="001C3D07">
        <w:rPr>
          <w:noProof/>
        </w:rPr>
        <w:drawing>
          <wp:inline distT="0" distB="0" distL="0" distR="0">
            <wp:extent cx="5943600" cy="21558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7F" w:rsidRPr="00D75B8F" w:rsidRDefault="00D75B8F" w:rsidP="006910BD">
      <w:pPr>
        <w:rPr>
          <w:rFonts w:ascii="Comic Sans MS" w:hAnsi="Comic Sans MS" w:cs="Times New Roman"/>
          <w:b/>
          <w:sz w:val="24"/>
          <w:szCs w:val="24"/>
          <w:vertAlign w:val="subscript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70" w:rsidRDefault="00582070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noProof/>
          <w:sz w:val="72"/>
          <w:szCs w:val="72"/>
        </w:rPr>
        <w:drawing>
          <wp:inline distT="0" distB="0" distL="0" distR="0">
            <wp:extent cx="5943600" cy="3343894"/>
            <wp:effectExtent l="19050" t="0" r="0" b="0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070" w:rsidRDefault="0011148E" w:rsidP="006910BD">
      <w:pPr>
        <w:rPr>
          <w:rFonts w:ascii="Comic Sans MS" w:hAnsi="Comic Sans MS" w:cs="Times New Roman"/>
          <w:sz w:val="72"/>
          <w:szCs w:val="72"/>
        </w:rPr>
      </w:pPr>
      <w:r w:rsidRPr="0011148E">
        <w:rPr>
          <w:rFonts w:ascii="Comic Sans MS" w:hAnsi="Comic Sans MS" w:cs="Times New Roman"/>
          <w:sz w:val="72"/>
          <w:szCs w:val="72"/>
        </w:rPr>
        <w:drawing>
          <wp:inline distT="0" distB="0" distL="0" distR="0" wp14:anchorId="2E81BB6C" wp14:editId="109B2815">
            <wp:extent cx="5943600" cy="1567180"/>
            <wp:effectExtent l="0" t="0" r="0" b="0"/>
            <wp:docPr id="90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DC" w:rsidRPr="00D75B8F" w:rsidRDefault="00EB20DC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</w:t>
      </w:r>
      <w:r w:rsidR="00996944">
        <w:rPr>
          <w:rFonts w:ascii="Comic Sans MS" w:hAnsi="Comic Sans MS" w:cs="Times New Roman"/>
          <w:sz w:val="72"/>
          <w:szCs w:val="72"/>
        </w:rPr>
        <w:t xml:space="preserve"> 77250</w:t>
      </w:r>
      <w:r>
        <w:rPr>
          <w:rFonts w:ascii="Comic Sans MS" w:hAnsi="Comic Sans MS" w:cs="Times New Roman"/>
          <w:sz w:val="72"/>
          <w:szCs w:val="72"/>
        </w:rPr>
        <w:t>0</w:t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D35295">
        <w:rPr>
          <w:rFonts w:ascii="Comic Sans MS" w:hAnsi="Comic Sans MS" w:cs="Times New Roman"/>
          <w:sz w:val="72"/>
          <w:szCs w:val="72"/>
        </w:rPr>
        <w:softHyphen/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&gt;85c1f0ba-f6eb-45ae-93ca-01c95489d7bf (</w:t>
      </w:r>
      <w:proofErr w:type="spellStart"/>
      <w:r w:rsidRPr="001034B4">
        <w:rPr>
          <w:rFonts w:ascii="Times New Roman" w:hAnsi="Times New Roman" w:cs="Times New Roman"/>
          <w:sz w:val="20"/>
          <w:szCs w:val="20"/>
        </w:rPr>
        <w:t>sequence</w:t>
      </w:r>
      <w:proofErr w:type="gramStart"/>
      <w:r w:rsidRPr="001034B4">
        <w:rPr>
          <w:rFonts w:ascii="Times New Roman" w:hAnsi="Times New Roman" w:cs="Times New Roman"/>
          <w:sz w:val="20"/>
          <w:szCs w:val="20"/>
        </w:rPr>
        <w:t>:mRNA</w:t>
      </w:r>
      <w:proofErr w:type="spellEnd"/>
      <w:proofErr w:type="gramEnd"/>
      <w:r w:rsidRPr="001034B4">
        <w:rPr>
          <w:rFonts w:ascii="Times New Roman" w:hAnsi="Times New Roman" w:cs="Times New Roman"/>
          <w:sz w:val="20"/>
          <w:szCs w:val="20"/>
        </w:rPr>
        <w:t>) 1814 residues [chr8:772156-793858 + strand] [peptide]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MHLYNAWLPPPVAQETKREKESFSRVVCSVKNSFKPDDPDSVYSTLKWISVIDLFIKAKSDVSLEDVSTL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VEIGLELFKNSQNKLYAQVRWGNILVRVLNKYRKKLSLKVQWRPLYDTLVNTHFTRDTGPEGWRLRQRHF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EAITSLVRSCRRFFPPGSAFEIWSEFRSLLENPWHNSSFEGSGFVRLFLPTNLDNQDFFTNDWIKSCIDL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WDSMPNCQFWNSQWAALVARVVKNCNSIEWECFLPTLFARYLNMFEVPVANGSGSYPFSVDVPRNTRFLF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SNKTVTPAKAIAKAIVYLLRPGSLMQDQFEKLVNLLEQYYHPSNGGRWTYSLERFLFHLVIQFEKRLQHE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QQNTENSRQPELLLGRSERTYFVNVVLKLIERGQYSKNEHLSETVAAATSVLSYVEPSLVLPFVASRFHM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ALETMTATHQLKIAVMSVAFVGRSLFLTSQSTSVESVESGDEFTDLLMVSLSNVLLGMDANDPPKTLATM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QLIGSIFSNLAYLDDNIDESSFLPMIRFSEWLDEFLCRLFSLLLHLEPSSVMNEGLHSSATSGTFLVEDG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PYYYCMLEILLGRLSKSLYTQALKKVCKFVKTNILPGAIAEVGLLCCACVHSNPEEAVTHLIEPILSSVI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SSLEGVPVTGFGGRGTSKSSVSIKAKPTLSPALETSIDYQLKTLSVAISYGGPALLRYKDQFKEAIVSAF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DSPSWKVNGAGDHLLRSLLGSLILYYPIDQYKCIFRHPVASELEEWISTKDYSNNELPIGPKWHIPSDEE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VNFANELLDLHFKVALDDLFTMCQTKIHSDSGDEKEHLKVTLLRIDSSLQGVLSCLPDFRPTSSNVVVED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PDHTSFLIAGATGSSVGSTQLREKAAEVIHASCKYLLEEKSDDSILLILIIRIMDALANYGSLEYDEWSN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HRQAWKLESAAIVEPPINFIVSSHSKGKRRPRWALIDKAYMHNTWRSSQSSYHLLRTSAKFIPSDHLNLL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MDNLLNLSLHSYETVRLLAGKSLLKLIKRWPSMISKCVLSLAENLKDPNAPENVVLGSCAVLASQSVLKH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LTTDPKAFSSFIIGILSSSHHESLKAQKAINELFVKYNIYFAGVSRSIFRTSNNDMDGQVFGDLVSQIIS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MSFDSTGLHWRYNLMANRVLLLLAMASRNDPNVSSTILSETAGHFLKNLKSQLPQTRILAISALNTLLKE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SPYKLSAGKQSGSSGSNDLQESTKSSLEGVLTKIFQEEGFFDETLNSLSHVHIITDTESASSRGHGNSSF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QSFADKSITRFYFDFSASWPRTPSWISLLGSDTFYSNFARIFKRLIQECGMPVLLALRSTLEEFANAKER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SKQCVAAEALAGVLHSDVDGLLGAWDSWLMAQLQNIILAQSVESIPEWAACIRYAVTGKGKYGTKVPLLR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QKILDCLANPLPSTATTTIVAKRYAFLSAVLIEISPQKMPAAEMRLHNELLEELLGNMCHSSAQVREAIG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VNLSVLCSNIRLYASSDHDFSHEGRNSDIDNRLKDGGWVQFLIKRASEVVINIQSSSQSDHLEIPIDSKL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QDVHLNGDSQDDVKWMETLFHFIISSLKSGRSSYLLDVIVGLLYPVISLQETSNKDLSTLAKAAFELLKW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RIFWEPHLQEAVSVILSSANDSNWRTRSATLTYLRTFMYRHTFILSSVEKQQIWSTVEKLLIDNQVEVRE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HAAAVLAGLMKGGDEDLARDFRDRACLKANNLQRKRKQRNLSSGHSIASIHGAVLALTASVLSAPYDIPS</w:t>
      </w:r>
    </w:p>
    <w:p w:rsidR="00816DA1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WLPEHVTLLARFAGEPTPVKSTVTKAVAEFRRTHADTWNVQKNSFTEEQLEVLADTSSSSSYFA</w:t>
      </w:r>
    </w:p>
    <w:p w:rsidR="009D7812" w:rsidRPr="001034B4" w:rsidRDefault="009D7812" w:rsidP="00816DA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43600" cy="3327524"/>
            <wp:effectExtent l="1905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DC" w:rsidRPr="00EB20DC" w:rsidRDefault="00EB20DC" w:rsidP="006910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2638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0E4" w:rsidRDefault="008720E4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>
        <w:rPr>
          <w:rFonts w:ascii="Comic Sans MS" w:hAnsi="Comic Sans MS" w:cs="Times New Roman"/>
          <w:noProof/>
          <w:sz w:val="144"/>
          <w:szCs w:val="144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B18" w:rsidRDefault="007C0B18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</w:p>
    <w:p w:rsidR="007C0B18" w:rsidRDefault="007C0B18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>
        <w:rPr>
          <w:rFonts w:ascii="Comic Sans MS" w:hAnsi="Comic Sans MS" w:cs="Times New Roman"/>
          <w:noProof/>
          <w:sz w:val="144"/>
          <w:szCs w:val="144"/>
          <w:vertAlign w:val="subscript"/>
        </w:rPr>
        <w:drawing>
          <wp:inline distT="0" distB="0" distL="0" distR="0">
            <wp:extent cx="5943600" cy="2985738"/>
            <wp:effectExtent l="19050" t="0" r="0" b="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7C6" w:rsidRDefault="005E47C6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 w:rsidRPr="005E47C6">
        <w:rPr>
          <w:rFonts w:ascii="Comic Sans MS" w:hAnsi="Comic Sans MS" w:cs="Times New Roman"/>
          <w:sz w:val="144"/>
          <w:szCs w:val="144"/>
          <w:vertAlign w:val="subscript"/>
        </w:rPr>
        <w:drawing>
          <wp:inline distT="0" distB="0" distL="0" distR="0" wp14:anchorId="04B54126" wp14:editId="7A4688C5">
            <wp:extent cx="5943600" cy="1484630"/>
            <wp:effectExtent l="0" t="0" r="0" b="1270"/>
            <wp:docPr id="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14" w:rsidRDefault="00A5759C" w:rsidP="006910BD">
      <w:pPr>
        <w:rPr>
          <w:rFonts w:ascii="Comic Sans MS" w:hAnsi="Comic Sans MS" w:cs="Times New Roman"/>
          <w:sz w:val="72"/>
          <w:szCs w:val="72"/>
        </w:rPr>
      </w:pPr>
      <w:r w:rsidRPr="00A5759C">
        <w:rPr>
          <w:rFonts w:ascii="Comic Sans MS" w:hAnsi="Comic Sans MS" w:cs="Times New Roman"/>
          <w:sz w:val="144"/>
          <w:szCs w:val="144"/>
          <w:vertAlign w:val="subscript"/>
        </w:rPr>
        <w:t>Chr8</w:t>
      </w: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 </w:t>
      </w:r>
      <w:r>
        <w:rPr>
          <w:rFonts w:ascii="Comic Sans MS" w:hAnsi="Comic Sans MS" w:cs="Times New Roman"/>
          <w:sz w:val="72"/>
          <w:szCs w:val="72"/>
        </w:rPr>
        <w:t>730000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MEGTSTTVPFKNLHSREYQGHKKKVHS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VAWNCTGTKLASGSVDQTARLWHIEPHGHGKVKDIELKGHTDSVDQLCWDPKHGDLIATA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SGDKTVRLWDARSGKCSMQTELSGENINITYKPDGTHIAVGNRDDELTILDVRKFKPMHK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RKFSYEVNEIAWNMTGEMFFLTTGNGTVEVLAYPSLRPLDTLVAHTAGCYCIAIDPMGRY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FAVGSADSLVSLWEISEMLCVRTFTKLEWPVRTISFNYTGDYIASASEDLFIDISNVHTG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RTVHQIPCRAAMNSVEWNPKYNLLAYAGDDKNKYQADEGVFRIFGFESP</w:t>
      </w:r>
    </w:p>
    <w:p w:rsidR="00A5759C" w:rsidRDefault="0054559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5702667"/>
            <wp:effectExtent l="19050" t="0" r="0" b="0"/>
            <wp:docPr id="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2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594" w:rsidRDefault="001C22EF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2872182"/>
            <wp:effectExtent l="19050" t="0" r="0" b="0"/>
            <wp:docPr id="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0E4" w:rsidRPr="00545594" w:rsidRDefault="008720E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 w:rsidRPr="00A73828"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3002915"/>
            <wp:effectExtent l="19050" t="0" r="0" b="0"/>
            <wp:docPr id="84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678" w:rsidRDefault="00B3367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25D57979" wp14:editId="384D6A4B">
            <wp:extent cx="5943600" cy="2185670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4B4" w:rsidRDefault="001034B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Chr8 </w:t>
      </w:r>
      <w:r>
        <w:rPr>
          <w:rFonts w:ascii="Comic Sans MS" w:hAnsi="Comic Sans MS" w:cs="Times New Roman"/>
          <w:sz w:val="72"/>
          <w:szCs w:val="72"/>
        </w:rPr>
        <w:t>717500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&gt;c84d065a-5d5e-4393-9847-45b4e0fe0d61 (</w:t>
      </w:r>
      <w:proofErr w:type="spellStart"/>
      <w:r w:rsidRPr="001034B4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1034B4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1034B4">
        <w:rPr>
          <w:rFonts w:ascii="Times New Roman" w:hAnsi="Times New Roman" w:cs="Times New Roman"/>
          <w:sz w:val="24"/>
          <w:szCs w:val="24"/>
        </w:rPr>
        <w:t>) 302 residues [chr8:716664-724153 - strand] [peptide]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MASSVGGAARYMAYSPSPSAPPSPHLSGLRSAAAAAAASSAAALLDQEKYLTELLAERHKLSPFMPVLPN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CYRLINQEILRVTTLLGNASVLGQSGLEHASPLASGGIFSNGGADVNGWASRFQSEMSGLIQPSSAQNWL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SSQCSSSGLIVKRTLRVDIPVEKYPNYNFVGRLLGPRGNSLKRVEASTECRVLIRGRGSIKDPTREEMMR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GKPGYEHLNEPLHILVEAELPVEIIDARLMQAREILEDLLKPVDETHDFYKKQQLRELAMINGTLREEGS</w:t>
      </w:r>
    </w:p>
    <w:p w:rsid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PMSGSVSPFHNSLGMKRAKTRG</w:t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5356330"/>
            <wp:effectExtent l="19050" t="0" r="0" b="0"/>
            <wp:docPr id="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63912"/>
            <wp:effectExtent l="19050" t="0" r="0" b="0"/>
            <wp:docPr id="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3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1E6" w:rsidRDefault="00E841E6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noProof/>
          <w:sz w:val="96"/>
          <w:szCs w:val="96"/>
        </w:rPr>
        <w:drawing>
          <wp:inline distT="0" distB="0" distL="0" distR="0">
            <wp:extent cx="5943600" cy="3343894"/>
            <wp:effectExtent l="19050" t="0" r="0" b="0"/>
            <wp:docPr id="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DDB" w:rsidRDefault="00673DDB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noProof/>
        </w:rPr>
        <w:drawing>
          <wp:inline distT="0" distB="0" distL="0" distR="0" wp14:anchorId="4C8F0F9D" wp14:editId="2DA9506A">
            <wp:extent cx="5943600" cy="30010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D6" w:rsidRDefault="00D90DD6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noProof/>
        </w:rPr>
        <w:drawing>
          <wp:inline distT="0" distB="0" distL="0" distR="0" wp14:anchorId="38CFD9D2" wp14:editId="2E252D42">
            <wp:extent cx="5943600" cy="220662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1CB" w:rsidRDefault="00DC77FE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>Chr8 711250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&gt;8221e23d-7354-4588-b279-b93bc84e6ad3 (</w:t>
      </w:r>
      <w:proofErr w:type="spellStart"/>
      <w:r w:rsidRPr="00DC77FE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DC77FE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DC77FE">
        <w:rPr>
          <w:rFonts w:ascii="Times New Roman" w:hAnsi="Times New Roman" w:cs="Times New Roman"/>
          <w:sz w:val="24"/>
          <w:szCs w:val="24"/>
        </w:rPr>
        <w:t>) 230 residues [chr8:711214-715487 + strand] [peptide]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MGNKVGKSESPKKVSKPETKLEAKTVEAMKRRAAAGTSMKSFNSIILKFPKIDESLRNCKVIFKQFDEDS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NGAIDYEELKKSFHKLEISCTEEEINDLFQACDINEDKGIDFNEFIVLLCLVYLLKDDAATLHAKARVGM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PDLEATFETLVDAFVFLDKNKDGYVSKSEMVQAINETTSGEGSGQIAMKRFEEMDWDKNGMVNFKEFLFA</w:t>
      </w:r>
    </w:p>
    <w:p w:rsidR="00DC77FE" w:rsidRDefault="00DC77FE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 w:rsidRPr="00DC77FE">
        <w:rPr>
          <w:rFonts w:ascii="Times New Roman" w:hAnsi="Times New Roman" w:cs="Times New Roman"/>
          <w:sz w:val="24"/>
          <w:szCs w:val="24"/>
        </w:rPr>
        <w:t>FTGWVGIDDNEDEEEGGEKV</w:t>
      </w:r>
    </w:p>
    <w:p w:rsidR="002C3883" w:rsidRPr="002C3883" w:rsidRDefault="00516EB2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>
        <w:rPr>
          <w:rFonts w:ascii="Times New Roman" w:hAnsi="Times New Roman" w:cs="Times New Roman"/>
          <w:noProof/>
          <w:sz w:val="24"/>
          <w:szCs w:val="24"/>
          <w:vertAlign w:val="subscript"/>
        </w:rPr>
        <w:drawing>
          <wp:inline distT="0" distB="0" distL="0" distR="0">
            <wp:extent cx="5943600" cy="5101512"/>
            <wp:effectExtent l="19050" t="0" r="0" b="0"/>
            <wp:docPr id="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4B4" w:rsidRDefault="00516EB2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2095024"/>
            <wp:effectExtent l="19050" t="0" r="0" b="0"/>
            <wp:docPr id="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1E6" w:rsidRDefault="00E841E6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6B4" w:rsidRDefault="00CB66B4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7C4EAFB1" wp14:editId="081B3788">
            <wp:extent cx="5943600" cy="140652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AB" w:rsidRDefault="00B068AB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2A444789" wp14:editId="752179C7">
            <wp:extent cx="5943600" cy="811149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C7" w:rsidRPr="00A5759C" w:rsidRDefault="001107C7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1C238E6F" wp14:editId="26DD2499">
            <wp:extent cx="5943600" cy="10363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1107C7" w:rsidRPr="00A5759C" w:rsidSect="007219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05525"/>
    <w:multiLevelType w:val="hybridMultilevel"/>
    <w:tmpl w:val="386E6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526BB"/>
    <w:multiLevelType w:val="hybridMultilevel"/>
    <w:tmpl w:val="7E9C9E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3C51"/>
    <w:rsid w:val="000150B8"/>
    <w:rsid w:val="000225AF"/>
    <w:rsid w:val="00044315"/>
    <w:rsid w:val="00051D41"/>
    <w:rsid w:val="00082618"/>
    <w:rsid w:val="0009252B"/>
    <w:rsid w:val="000B38A8"/>
    <w:rsid w:val="001034B4"/>
    <w:rsid w:val="001107C7"/>
    <w:rsid w:val="0011148E"/>
    <w:rsid w:val="00113F27"/>
    <w:rsid w:val="001235F5"/>
    <w:rsid w:val="001256F1"/>
    <w:rsid w:val="00192475"/>
    <w:rsid w:val="001935DE"/>
    <w:rsid w:val="001B4C47"/>
    <w:rsid w:val="001C0C91"/>
    <w:rsid w:val="001C22EF"/>
    <w:rsid w:val="001C3D07"/>
    <w:rsid w:val="00250E6D"/>
    <w:rsid w:val="002A5FCA"/>
    <w:rsid w:val="002C3883"/>
    <w:rsid w:val="002C5E70"/>
    <w:rsid w:val="002C624E"/>
    <w:rsid w:val="002D2025"/>
    <w:rsid w:val="002D30DC"/>
    <w:rsid w:val="002E7CC3"/>
    <w:rsid w:val="002F037A"/>
    <w:rsid w:val="002F3E98"/>
    <w:rsid w:val="003538DF"/>
    <w:rsid w:val="0036469F"/>
    <w:rsid w:val="00370464"/>
    <w:rsid w:val="003F2429"/>
    <w:rsid w:val="004260B6"/>
    <w:rsid w:val="00436CDB"/>
    <w:rsid w:val="00442B71"/>
    <w:rsid w:val="00490622"/>
    <w:rsid w:val="00496FD9"/>
    <w:rsid w:val="004B2184"/>
    <w:rsid w:val="004B3B90"/>
    <w:rsid w:val="004C430B"/>
    <w:rsid w:val="004D79BC"/>
    <w:rsid w:val="00504BD2"/>
    <w:rsid w:val="00516EB2"/>
    <w:rsid w:val="00523C51"/>
    <w:rsid w:val="00527688"/>
    <w:rsid w:val="00534D11"/>
    <w:rsid w:val="00535989"/>
    <w:rsid w:val="00545594"/>
    <w:rsid w:val="00582070"/>
    <w:rsid w:val="0058652C"/>
    <w:rsid w:val="005D605D"/>
    <w:rsid w:val="005E47C6"/>
    <w:rsid w:val="00645527"/>
    <w:rsid w:val="00646132"/>
    <w:rsid w:val="00673DDB"/>
    <w:rsid w:val="006910BD"/>
    <w:rsid w:val="006A3B52"/>
    <w:rsid w:val="006F0112"/>
    <w:rsid w:val="006F3D6F"/>
    <w:rsid w:val="00702EA8"/>
    <w:rsid w:val="007219B6"/>
    <w:rsid w:val="00732F5F"/>
    <w:rsid w:val="00733359"/>
    <w:rsid w:val="007677D8"/>
    <w:rsid w:val="007C0B18"/>
    <w:rsid w:val="008028FD"/>
    <w:rsid w:val="0080553B"/>
    <w:rsid w:val="00816DA1"/>
    <w:rsid w:val="00825992"/>
    <w:rsid w:val="00845565"/>
    <w:rsid w:val="00865FFD"/>
    <w:rsid w:val="008720E4"/>
    <w:rsid w:val="00890C37"/>
    <w:rsid w:val="008B38E5"/>
    <w:rsid w:val="008F064E"/>
    <w:rsid w:val="008F4C06"/>
    <w:rsid w:val="00905631"/>
    <w:rsid w:val="00905EF6"/>
    <w:rsid w:val="0092271E"/>
    <w:rsid w:val="009575A4"/>
    <w:rsid w:val="009621CB"/>
    <w:rsid w:val="00974710"/>
    <w:rsid w:val="0097547F"/>
    <w:rsid w:val="00996944"/>
    <w:rsid w:val="009B3A14"/>
    <w:rsid w:val="009D7812"/>
    <w:rsid w:val="009E51F8"/>
    <w:rsid w:val="009F1145"/>
    <w:rsid w:val="009F626C"/>
    <w:rsid w:val="00A15BBC"/>
    <w:rsid w:val="00A5759C"/>
    <w:rsid w:val="00A73828"/>
    <w:rsid w:val="00A74819"/>
    <w:rsid w:val="00A859B8"/>
    <w:rsid w:val="00AD45CB"/>
    <w:rsid w:val="00AE4ECC"/>
    <w:rsid w:val="00AE7B4F"/>
    <w:rsid w:val="00AF05DB"/>
    <w:rsid w:val="00AF6926"/>
    <w:rsid w:val="00B068AB"/>
    <w:rsid w:val="00B2167D"/>
    <w:rsid w:val="00B33678"/>
    <w:rsid w:val="00B542BC"/>
    <w:rsid w:val="00B952EE"/>
    <w:rsid w:val="00BB1659"/>
    <w:rsid w:val="00C07014"/>
    <w:rsid w:val="00C16619"/>
    <w:rsid w:val="00C2667A"/>
    <w:rsid w:val="00C3123A"/>
    <w:rsid w:val="00CA6002"/>
    <w:rsid w:val="00CA6220"/>
    <w:rsid w:val="00CB66B4"/>
    <w:rsid w:val="00CC3BF5"/>
    <w:rsid w:val="00CF1169"/>
    <w:rsid w:val="00CF2F4A"/>
    <w:rsid w:val="00D01AE4"/>
    <w:rsid w:val="00D1021E"/>
    <w:rsid w:val="00D3215B"/>
    <w:rsid w:val="00D339C4"/>
    <w:rsid w:val="00D34322"/>
    <w:rsid w:val="00D35295"/>
    <w:rsid w:val="00D620E2"/>
    <w:rsid w:val="00D75B8F"/>
    <w:rsid w:val="00D90DD6"/>
    <w:rsid w:val="00DA68BA"/>
    <w:rsid w:val="00DB703E"/>
    <w:rsid w:val="00DC5F71"/>
    <w:rsid w:val="00DC77FE"/>
    <w:rsid w:val="00DF002C"/>
    <w:rsid w:val="00DF1720"/>
    <w:rsid w:val="00DF30CC"/>
    <w:rsid w:val="00E1732B"/>
    <w:rsid w:val="00E25CB4"/>
    <w:rsid w:val="00E36916"/>
    <w:rsid w:val="00E46E3B"/>
    <w:rsid w:val="00E74C53"/>
    <w:rsid w:val="00E80769"/>
    <w:rsid w:val="00E841E6"/>
    <w:rsid w:val="00EB20DC"/>
    <w:rsid w:val="00ED695C"/>
    <w:rsid w:val="00F01E7F"/>
    <w:rsid w:val="00F02133"/>
    <w:rsid w:val="00F245C3"/>
    <w:rsid w:val="00F34CEA"/>
    <w:rsid w:val="00FA1E94"/>
    <w:rsid w:val="00FF6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B44B8"/>
  <w15:docId w15:val="{134F2AF6-342E-44E1-838E-E0FC213CA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219B6"/>
  </w:style>
  <w:style w:type="paragraph" w:styleId="Heading1">
    <w:name w:val="heading 1"/>
    <w:basedOn w:val="Normal"/>
    <w:link w:val="Heading1Char"/>
    <w:uiPriority w:val="9"/>
    <w:qFormat/>
    <w:rsid w:val="0004431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3A14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04431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6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68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A68BA"/>
    <w:pPr>
      <w:ind w:left="720"/>
      <w:contextualSpacing/>
    </w:pPr>
  </w:style>
  <w:style w:type="paragraph" w:customStyle="1" w:styleId="itemid">
    <w:name w:val="itemid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ux">
    <w:name w:val="aux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prtlinks">
    <w:name w:val="rprtlinks"/>
    <w:basedOn w:val="DefaultParagraphFont"/>
    <w:rsid w:val="00DB703E"/>
  </w:style>
  <w:style w:type="character" w:styleId="Hyperlink">
    <w:name w:val="Hyperlink"/>
    <w:basedOn w:val="DefaultParagraphFont"/>
    <w:uiPriority w:val="99"/>
    <w:semiHidden/>
    <w:unhideWhenUsed/>
    <w:rsid w:val="00DB703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5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42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44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93335">
              <w:marLeft w:val="240"/>
              <w:marRight w:val="240"/>
              <w:marTop w:val="48"/>
              <w:marBottom w:val="120"/>
              <w:divBdr>
                <w:top w:val="single" w:sz="4" w:space="6" w:color="CCCCCC"/>
                <w:left w:val="single" w:sz="4" w:space="6" w:color="CCCCCC"/>
                <w:bottom w:val="single" w:sz="4" w:space="6" w:color="CCCCCC"/>
                <w:right w:val="single" w:sz="4" w:space="6" w:color="CCCCCC"/>
              </w:divBdr>
              <w:divsChild>
                <w:div w:id="887882991">
                  <w:marLeft w:val="240"/>
                  <w:marRight w:val="240"/>
                  <w:marTop w:val="240"/>
                  <w:marBottom w:val="240"/>
                  <w:divBdr>
                    <w:top w:val="single" w:sz="4" w:space="12" w:color="CCCCCC"/>
                    <w:left w:val="single" w:sz="4" w:space="12" w:color="CCCCCC"/>
                    <w:bottom w:val="single" w:sz="4" w:space="12" w:color="CCCCCC"/>
                    <w:right w:val="single" w:sz="4" w:space="12" w:color="CCCCCC"/>
                  </w:divBdr>
                  <w:divsChild>
                    <w:div w:id="43641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1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247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778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264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105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05892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948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1916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8138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07796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730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9346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51726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98952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19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040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36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669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2773673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9933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30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363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6671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8777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3903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622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396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447085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964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3377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0470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7374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482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694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00128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425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1164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975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948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6854630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973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3148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9632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2707652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998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755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2470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7868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7497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15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7595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9990324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205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6188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954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51485396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099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5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32616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7975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9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624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4" w:space="1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2668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988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175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8591055">
                                      <w:marLeft w:val="0"/>
                                      <w:marRight w:val="840"/>
                                      <w:marTop w:val="0"/>
                                      <w:marBottom w:val="0"/>
                                      <w:divBdr>
                                        <w:top w:val="single" w:sz="12" w:space="0" w:color="808080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5838536"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1318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2646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57487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019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556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5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806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9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29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1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19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7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338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3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hyperlink" Target="https://www.ncbi.nlm.nih.gov/ipg/XP_021653076.1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6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7.png"/><Relationship Id="rId17" Type="http://schemas.openxmlformats.org/officeDocument/2006/relationships/hyperlink" Target="https://www.ncbi.nlm.nih.gov/protein/XP_021653076.1?report=graph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www.ncbi.nlm.nih.gov/protein/XP_017980167.1?report=genpept" TargetMode="External"/><Relationship Id="rId18" Type="http://schemas.openxmlformats.org/officeDocument/2006/relationships/hyperlink" Target="https://www.ncbi.nlm.nih.gov/protein/XP_006386598.2?report=genpept" TargetMode="External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tiff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hyperlink" Target="https://www.ncbi.nlm.nih.gov/ipg/XP_006386598.2" TargetMode="External"/><Relationship Id="rId14" Type="http://schemas.openxmlformats.org/officeDocument/2006/relationships/hyperlink" Target="https://www.ncbi.nlm.nih.gov/ipg/XP_017980167.1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hyperlink" Target="https://www.ncbi.nlm.nih.gov/protein/XP_006386598.2?report=graph" TargetMode="External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" Type="http://schemas.openxmlformats.org/officeDocument/2006/relationships/hyperlink" Target="https://www.ncbi.nlm.nih.gov/protein/XP_021653076.1?report=genpept" TargetMode="External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772A00-465E-440C-ABA2-6D452C9A6C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1189139C</Template>
  <TotalTime>5</TotalTime>
  <Pages>74</Pages>
  <Words>2085</Words>
  <Characters>11890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UCLA Mathematics</Company>
  <LinksUpToDate>false</LinksUpToDate>
  <CharactersWithSpaces>13948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tsalim001</dc:creator>
  <cp:lastModifiedBy>tsalim001</cp:lastModifiedBy>
  <cp:revision>5</cp:revision>
  <dcterms:created xsi:type="dcterms:W3CDTF">2018-05-11T17:38:00Z</dcterms:created>
  <dcterms:modified xsi:type="dcterms:W3CDTF">2018-05-11T17:43:00Z</dcterms:modified>
</cp:coreProperties>
</file>